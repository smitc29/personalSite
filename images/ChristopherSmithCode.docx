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5DED" w14:textId="5C707E49" w:rsidR="003963CD" w:rsidRDefault="00070C07" w:rsidP="00070C07">
      <w:pPr>
        <w:pStyle w:val="NoSpacing"/>
        <w:jc w:val="center"/>
        <w:rPr>
          <w:rFonts w:ascii="Georgia" w:hAnsi="Georgia"/>
          <w:b/>
          <w:color w:val="7BA7BD" w:themeColor="accent3" w:themeTint="99"/>
          <w:sz w:val="48"/>
          <w:szCs w:val="48"/>
        </w:rPr>
      </w:pPr>
      <w:r>
        <w:rPr>
          <w:rStyle w:val="Strong"/>
          <w:rFonts w:ascii="Georgia" w:hAnsi="Georgia"/>
          <w:color w:val="7BA7BD" w:themeColor="accent3" w:themeTint="99"/>
          <w:sz w:val="48"/>
          <w:szCs w:val="48"/>
        </w:rPr>
        <w:t xml:space="preserve"> </w:t>
      </w:r>
      <w:r w:rsidR="003963CD" w:rsidRPr="005622F0">
        <w:rPr>
          <w:rStyle w:val="Strong"/>
          <w:rFonts w:ascii="Georgia" w:hAnsi="Georgia"/>
          <w:color w:val="A6A6A6" w:themeColor="background1" w:themeShade="A6"/>
          <w:sz w:val="48"/>
          <w:szCs w:val="48"/>
        </w:rPr>
        <w:t>Christopher</w:t>
      </w:r>
      <w:r w:rsidR="003963CD" w:rsidRPr="005622F0">
        <w:rPr>
          <w:rFonts w:ascii="Georgia" w:hAnsi="Georgia"/>
          <w:color w:val="A6A6A6" w:themeColor="background1" w:themeShade="A6"/>
          <w:sz w:val="48"/>
          <w:szCs w:val="48"/>
        </w:rPr>
        <w:t xml:space="preserve"> </w:t>
      </w:r>
      <w:r w:rsidR="003963CD" w:rsidRPr="005622F0">
        <w:rPr>
          <w:rFonts w:ascii="Georgia" w:hAnsi="Georgia"/>
          <w:b/>
          <w:color w:val="A6A6A6" w:themeColor="background1" w:themeShade="A6"/>
          <w:sz w:val="48"/>
          <w:szCs w:val="48"/>
        </w:rPr>
        <w:t>Smith</w:t>
      </w:r>
    </w:p>
    <w:p w14:paraId="48384881" w14:textId="77777777" w:rsidR="003963CD" w:rsidRPr="00BC4769" w:rsidRDefault="003963CD" w:rsidP="003963CD">
      <w:pPr>
        <w:pStyle w:val="NoSpacing"/>
        <w:jc w:val="center"/>
        <w:rPr>
          <w:rFonts w:ascii="Georgia" w:hAnsi="Georgia"/>
          <w:color w:val="7BA7BD" w:themeColor="accent3" w:themeTint="99"/>
          <w:sz w:val="16"/>
          <w:szCs w:val="16"/>
        </w:rPr>
      </w:pPr>
    </w:p>
    <w:p w14:paraId="7E441D1F" w14:textId="0F38D9DD" w:rsidR="00A973F0" w:rsidRDefault="003963CD" w:rsidP="00042C63">
      <w:pPr>
        <w:ind w:left="1620"/>
        <w:rPr>
          <w:rFonts w:ascii="Georgia" w:hAnsi="Georgia" w:cs="Times New Roman"/>
          <w:color w:val="auto"/>
          <w:sz w:val="24"/>
          <w:szCs w:val="24"/>
        </w:rPr>
      </w:pPr>
      <w:r w:rsidRPr="001558D4">
        <w:rPr>
          <w:rFonts w:ascii="Georgia" w:hAnsi="Georgia" w:cs="Times New Roman"/>
          <w:color w:val="auto"/>
          <w:sz w:val="24"/>
          <w:szCs w:val="24"/>
        </w:rPr>
        <w:t>3 Pheasant Crossing Lane, Brewster, NY</w:t>
      </w:r>
      <w:r w:rsidR="0075538F">
        <w:rPr>
          <w:rFonts w:ascii="Georgia" w:hAnsi="Georgia" w:cs="Times New Roman"/>
          <w:color w:val="auto"/>
          <w:sz w:val="24"/>
          <w:szCs w:val="24"/>
        </w:rPr>
        <w:t xml:space="preserve">  </w:t>
      </w:r>
      <w:proofErr w:type="gramStart"/>
      <w:r w:rsidR="0075538F">
        <w:rPr>
          <w:rFonts w:ascii="Georgia" w:hAnsi="Georgia" w:cs="Times New Roman"/>
          <w:color w:val="auto"/>
          <w:sz w:val="24"/>
          <w:szCs w:val="24"/>
        </w:rPr>
        <w:t>10509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 </w:t>
      </w:r>
      <w:r w:rsidR="0075538F">
        <w:rPr>
          <w:rFonts w:ascii="Georgia" w:hAnsi="Georgia" w:cs="Times New Roman"/>
          <w:color w:val="auto"/>
          <w:sz w:val="24"/>
          <w:szCs w:val="24"/>
        </w:rPr>
        <w:t xml:space="preserve"> </w:t>
      </w:r>
      <w:r w:rsidR="00C857B8" w:rsidRPr="001558D4">
        <w:rPr>
          <w:rFonts w:ascii="Georgia" w:hAnsi="Georgia" w:cs="Times New Roman"/>
          <w:color w:val="auto"/>
          <w:kern w:val="20"/>
          <w:sz w:val="24"/>
          <w:szCs w:val="24"/>
        </w:rPr>
        <w:t>smithchrisgraphics@gmail.com</w:t>
      </w:r>
      <w:proofErr w:type="gramEnd"/>
      <w:r w:rsidR="00C857B8" w:rsidRPr="001558D4">
        <w:rPr>
          <w:rFonts w:ascii="Georgia" w:hAnsi="Georgia" w:cs="Times New Roman"/>
          <w:color w:val="auto"/>
          <w:sz w:val="24"/>
          <w:szCs w:val="24"/>
        </w:rPr>
        <w:t> | (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845) 612 </w:t>
      </w:r>
      <w:r w:rsidR="00C857B8">
        <w:rPr>
          <w:rFonts w:ascii="Georgia" w:hAnsi="Georgia" w:cs="Times New Roman"/>
          <w:color w:val="auto"/>
          <w:sz w:val="24"/>
          <w:szCs w:val="24"/>
        </w:rPr>
        <w:t>–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 3850</w:t>
      </w:r>
    </w:p>
    <w:tbl>
      <w:tblPr>
        <w:tblpPr w:leftFromText="187" w:rightFromText="187" w:vertAnchor="text" w:horzAnchor="margin" w:tblpX="-723" w:tblpY="73"/>
        <w:tblW w:w="5414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397"/>
        <w:gridCol w:w="6709"/>
        <w:gridCol w:w="918"/>
        <w:gridCol w:w="103"/>
        <w:gridCol w:w="164"/>
        <w:tblGridChange w:id="0">
          <w:tblGrid>
            <w:gridCol w:w="2397"/>
            <w:gridCol w:w="6709"/>
            <w:gridCol w:w="918"/>
            <w:gridCol w:w="103"/>
            <w:gridCol w:w="164"/>
          </w:tblGrid>
        </w:tblGridChange>
      </w:tblGrid>
      <w:tr w:rsidR="00754987" w:rsidRPr="00F5402F" w14:paraId="21134A55" w14:textId="77777777" w:rsidTr="00754987">
        <w:trPr>
          <w:cantSplit/>
          <w:trHeight w:val="319"/>
        </w:trPr>
        <w:tc>
          <w:tcPr>
            <w:tcW w:w="2397" w:type="dxa"/>
          </w:tcPr>
          <w:p w14:paraId="65407249" w14:textId="332BE805" w:rsidR="00F15538" w:rsidRPr="005622F0" w:rsidRDefault="00404641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>
              <w:rPr>
                <w:rFonts w:ascii="Adobe Garamond Pro Bold" w:hAnsi="Adobe Garamond Pro Bold"/>
                <w:color w:val="A6A6A6" w:themeColor="background1" w:themeShade="A6"/>
              </w:rPr>
              <w:t>STATEMENT</w:t>
            </w:r>
          </w:p>
        </w:tc>
        <w:tc>
          <w:tcPr>
            <w:tcW w:w="7894" w:type="dxa"/>
            <w:gridSpan w:val="4"/>
          </w:tcPr>
          <w:p w14:paraId="746D52ED" w14:textId="017B89A8" w:rsidR="00F15538" w:rsidRPr="009B1FB4" w:rsidRDefault="00E541B2" w:rsidP="00754987">
            <w:pPr>
              <w:spacing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Programmer with </w:t>
            </w:r>
            <w:r w:rsidR="00C7780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seven</w:t>
            </w:r>
            <w:r w:rsidR="00C77807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years of experience </w:t>
            </w:r>
            <w:r w:rsidR="005278CA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spanning various languages</w:t>
            </w:r>
            <w:r w:rsidR="00F1553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A04A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 well as resolving hardware/software issues </w:t>
            </w:r>
            <w:r w:rsidR="00E464B5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and </w:t>
            </w:r>
            <w:r w:rsidR="00C10B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resolving </w:t>
            </w:r>
            <w:r w:rsidR="00E464B5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mathematic</w:t>
            </w:r>
            <w:r w:rsidR="00C10B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problems</w:t>
            </w:r>
            <w:r w:rsidR="007C60F7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 </w:t>
            </w:r>
          </w:p>
        </w:tc>
      </w:tr>
      <w:tr w:rsidR="00754987" w:rsidRPr="009B1FB4" w14:paraId="3C6E9BCC" w14:textId="77777777" w:rsidTr="00754987">
        <w:trPr>
          <w:gridAfter w:val="3"/>
          <w:wAfter w:w="1185" w:type="dxa"/>
          <w:cantSplit/>
          <w:trHeight w:val="1"/>
        </w:trPr>
        <w:tc>
          <w:tcPr>
            <w:tcW w:w="2397" w:type="dxa"/>
          </w:tcPr>
          <w:p w14:paraId="7C1758A5" w14:textId="77777777" w:rsidR="00F15538" w:rsidRPr="005622F0" w:rsidRDefault="00F15538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 xml:space="preserve">Skills &amp; Abilities </w:t>
            </w:r>
          </w:p>
        </w:tc>
        <w:tc>
          <w:tcPr>
            <w:tcW w:w="6709" w:type="dxa"/>
          </w:tcPr>
          <w:p w14:paraId="26B0B3DE" w14:textId="60D83271" w:rsidR="00F15538" w:rsidRPr="009B1FB4" w:rsidRDefault="00F15538" w:rsidP="004507DC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Experienced with C++, Prolog, HTML, CSS, </w:t>
            </w:r>
            <w:proofErr w:type="spellStart"/>
            <w:r w:rsidRPr="009B1FB4">
              <w:rPr>
                <w:rFonts w:ascii="Times New Roman" w:hAnsi="Times New Roman" w:cs="Times New Roman"/>
                <w:sz w:val="20"/>
                <w:szCs w:val="20"/>
              </w:rPr>
              <w:t>Javascripting</w:t>
            </w:r>
            <w:proofErr w:type="spellEnd"/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Java, Assembly Language, UNIX </w:t>
            </w:r>
          </w:p>
          <w:p w14:paraId="350A0027" w14:textId="3D8FA80C" w:rsidR="00F15538" w:rsidRPr="009B1FB4" w:rsidRDefault="00377E8B" w:rsidP="004507DC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>Well versed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with Unity</w:t>
            </w:r>
            <w:r w:rsidR="00AE3EFC">
              <w:rPr>
                <w:rFonts w:ascii="Times New Roman" w:hAnsi="Times New Roman" w:cs="Times New Roman"/>
                <w:sz w:val="20"/>
                <w:szCs w:val="20"/>
              </w:rPr>
              <w:t>, Hammer,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and Unreal Engine, </w:t>
            </w:r>
            <w:r w:rsidR="00584C3A">
              <w:rPr>
                <w:rFonts w:ascii="Times New Roman" w:hAnsi="Times New Roman" w:cs="Times New Roman"/>
                <w:sz w:val="20"/>
                <w:szCs w:val="20"/>
              </w:rPr>
              <w:t xml:space="preserve">UI design, 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>as well as manipulating/creating assets needed for games and other software</w:t>
            </w:r>
            <w:r w:rsidR="00AE3E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6EE462C" w14:textId="61140159" w:rsidR="00E97E46" w:rsidRPr="009B1FB4" w:rsidRDefault="003414BF" w:rsidP="004507DC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E556D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rough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9F0" w:rsidRPr="009B1FB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>nderstanding of comp</w:t>
            </w:r>
            <w:bookmarkStart w:id="1" w:name="_GoBack"/>
            <w:bookmarkEnd w:id="1"/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>uter components, construction, and logic gates</w:t>
            </w:r>
          </w:p>
          <w:p w14:paraId="6CB5A93B" w14:textId="7B5CB53D" w:rsidR="00030EBE" w:rsidRPr="009B1FB4" w:rsidRDefault="003414BF" w:rsidP="004507DC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E46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organization skills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developed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7E46" w:rsidRPr="009B1FB4">
              <w:rPr>
                <w:rFonts w:ascii="Times New Roman" w:hAnsi="Times New Roman" w:cs="Times New Roman"/>
                <w:sz w:val="20"/>
                <w:szCs w:val="20"/>
              </w:rPr>
              <w:t>from double majoring</w:t>
            </w:r>
            <w:r w:rsidR="007262C2" w:rsidRPr="009B1FB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97E46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employment</w:t>
            </w:r>
            <w:r w:rsidR="00C6064F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54">
              <w:rPr>
                <w:rFonts w:ascii="Times New Roman" w:hAnsi="Times New Roman" w:cs="Times New Roman"/>
                <w:sz w:val="20"/>
                <w:szCs w:val="20"/>
              </w:rPr>
              <w:t xml:space="preserve">resident advisor position, </w:t>
            </w:r>
            <w:r w:rsidR="00E97E46" w:rsidRPr="009B1FB4">
              <w:rPr>
                <w:rFonts w:ascii="Times New Roman" w:hAnsi="Times New Roman" w:cs="Times New Roman"/>
                <w:sz w:val="20"/>
                <w:szCs w:val="20"/>
              </w:rPr>
              <w:t>and Boy Scout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 experiences</w:t>
            </w:r>
          </w:p>
          <w:p w14:paraId="5BB4A6C4" w14:textId="72081907" w:rsidR="00F15538" w:rsidRPr="009B1FB4" w:rsidRDefault="00030EBE" w:rsidP="004507DC">
            <w:pPr>
              <w:spacing w:after="120" w:line="240" w:lineRule="exact"/>
              <w:rPr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Mastery of Adobe Dreamweaver, Photoshop, </w:t>
            </w:r>
            <w:r w:rsidR="00C6064F" w:rsidRPr="009B1FB4">
              <w:rPr>
                <w:rFonts w:ascii="Times New Roman" w:hAnsi="Times New Roman" w:cs="Times New Roman"/>
                <w:sz w:val="20"/>
                <w:szCs w:val="20"/>
              </w:rPr>
              <w:t>Illustrator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After Effects, Maya, and Mudbox 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54987" w:rsidRPr="00F5402F" w14:paraId="786570BE" w14:textId="77777777" w:rsidTr="00754987">
        <w:trPr>
          <w:gridAfter w:val="2"/>
          <w:wAfter w:w="267" w:type="dxa"/>
          <w:cantSplit/>
          <w:trHeight w:val="1"/>
        </w:trPr>
        <w:tc>
          <w:tcPr>
            <w:tcW w:w="2397" w:type="dxa"/>
          </w:tcPr>
          <w:p w14:paraId="7A5BBED7" w14:textId="77777777" w:rsidR="00F15538" w:rsidRPr="005622F0" w:rsidRDefault="00F15538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Education</w:t>
            </w:r>
          </w:p>
        </w:tc>
        <w:tc>
          <w:tcPr>
            <w:tcW w:w="7627" w:type="dxa"/>
            <w:gridSpan w:val="2"/>
          </w:tcPr>
          <w:p w14:paraId="2CB5473A" w14:textId="58C47DCE" w:rsidR="00F15538" w:rsidRPr="009B1FB4" w:rsidRDefault="006D11B0" w:rsidP="00EC5231">
            <w:pPr>
              <w:spacing w:after="10" w:line="220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BS</w:t>
            </w:r>
            <w:r w:rsidR="00F15538" w:rsidRPr="009B1F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Computer Science,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BS </w:t>
            </w:r>
            <w:r w:rsidR="00F15538" w:rsidRPr="009B1FB4">
              <w:rPr>
                <w:rFonts w:ascii="Times New Roman" w:hAnsi="Times New Roman" w:cs="Times New Roman"/>
                <w:i/>
                <w:sz w:val="20"/>
                <w:szCs w:val="20"/>
              </w:rPr>
              <w:t>Computer Art</w:t>
            </w:r>
            <w:r w:rsidR="00A02B91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="00F15538" w:rsidRPr="009B1F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Minor in Mathematics </w:t>
            </w:r>
          </w:p>
          <w:p w14:paraId="2590550C" w14:textId="051B1A7C" w:rsidR="006D11B0" w:rsidRDefault="00F15538" w:rsidP="00EC5231">
            <w:pPr>
              <w:spacing w:after="1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>State University of New York, College at Oneonta – Oneonta, NY</w:t>
            </w:r>
          </w:p>
          <w:p w14:paraId="417A3F22" w14:textId="1CB8810A" w:rsidR="00F15538" w:rsidRPr="009B1FB4" w:rsidRDefault="006F10D5" w:rsidP="00EC5231">
            <w:pPr>
              <w:spacing w:after="1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2014 </w:t>
            </w:r>
            <w:r w:rsidR="00096896" w:rsidRPr="009B1FB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096896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  <w:r w:rsidR="006D11B0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>GPA 3.35</w:t>
            </w:r>
            <w:r w:rsidR="002F645B">
              <w:rPr>
                <w:rFonts w:ascii="Times New Roman" w:hAnsi="Times New Roman" w:cs="Times New Roman"/>
                <w:sz w:val="20"/>
                <w:szCs w:val="20"/>
              </w:rPr>
              <w:t>, Dean’s List</w:t>
            </w:r>
            <w:r w:rsidR="00F15538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D4C4A3" w14:textId="77777777" w:rsidR="00F15538" w:rsidRPr="009B1FB4" w:rsidRDefault="00F15538" w:rsidP="00EC5231">
            <w:pPr>
              <w:spacing w:after="1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8470E" w14:textId="77777777" w:rsidR="00F15538" w:rsidRPr="009B1FB4" w:rsidRDefault="00F15538" w:rsidP="00EC5231">
            <w:pPr>
              <w:spacing w:after="10" w:line="220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i/>
                <w:sz w:val="20"/>
                <w:szCs w:val="20"/>
              </w:rPr>
              <w:t>Course Highlights</w:t>
            </w:r>
          </w:p>
          <w:p w14:paraId="011AB384" w14:textId="6D3B2396" w:rsidR="00F15538" w:rsidRPr="009B1FB4" w:rsidRDefault="00F15538" w:rsidP="00EC5231">
            <w:pPr>
              <w:spacing w:after="1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Computer Architecture, </w:t>
            </w:r>
            <w:r w:rsidR="003D7A27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Virtual Reality, 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>Web Design</w:t>
            </w:r>
            <w:r w:rsidR="00A0498F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262C2" w:rsidRPr="009B1FB4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  <w:r w:rsidR="00C9660B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A42" w:rsidRPr="009B1FB4">
              <w:rPr>
                <w:rFonts w:ascii="Times New Roman" w:hAnsi="Times New Roman" w:cs="Times New Roman"/>
                <w:sz w:val="20"/>
                <w:szCs w:val="20"/>
              </w:rPr>
              <w:t>Assembly Language</w:t>
            </w:r>
            <w:r w:rsidR="00386E4E" w:rsidRPr="009B1FB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42A42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5443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Operating Systems, </w:t>
            </w:r>
            <w:r w:rsidR="00C9660B" w:rsidRPr="009B1FB4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754987" w:rsidRPr="00F5402F" w14:paraId="587C8F5C" w14:textId="77777777" w:rsidTr="00754987">
        <w:trPr>
          <w:gridAfter w:val="1"/>
          <w:wAfter w:w="164" w:type="dxa"/>
          <w:cantSplit/>
          <w:trHeight w:val="1"/>
        </w:trPr>
        <w:tc>
          <w:tcPr>
            <w:tcW w:w="2397" w:type="dxa"/>
          </w:tcPr>
          <w:p w14:paraId="66A32627" w14:textId="77777777" w:rsidR="00F15538" w:rsidRPr="005622F0" w:rsidRDefault="00F15538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Experience</w:t>
            </w:r>
          </w:p>
        </w:tc>
        <w:tc>
          <w:tcPr>
            <w:tcW w:w="7730" w:type="dxa"/>
            <w:gridSpan w:val="3"/>
          </w:tcPr>
          <w:p w14:paraId="126B9F82" w14:textId="280949A7" w:rsidR="005E3AFF" w:rsidRDefault="005C66DA" w:rsidP="008D795D">
            <w:pPr>
              <w:spacing w:after="12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Resident Advisor; managed multiple residents, organized events, </w:t>
            </w:r>
            <w:r w:rsidR="004076D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held office hours</w:t>
            </w:r>
            <w:r w:rsidR="0075538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F528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9F28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August 2017</w:t>
            </w:r>
            <w:r w:rsidR="004A659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 </w:t>
            </w:r>
            <w:r w:rsidR="00871AD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December </w:t>
            </w:r>
            <w:r w:rsidR="00272B1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201</w:t>
            </w:r>
            <w:r w:rsidR="00871AD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  <w:r w:rsidR="008D795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1258567C" w14:textId="52F3FBB7" w:rsidR="009134F2" w:rsidRDefault="009134F2" w:rsidP="009134F2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iDTech</w:t>
            </w:r>
            <w:proofErr w:type="spellEnd"/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Summer Camp, Tech Specialist / Counselor; taught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html / CSS, command prompts, elements of game design. Aided with IT issues </w:t>
            </w:r>
            <w:r w:rsidR="00AF528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Summer 2017</w:t>
            </w:r>
          </w:p>
          <w:p w14:paraId="61FA8027" w14:textId="77777777" w:rsidR="009134F2" w:rsidRPr="009B1FB4" w:rsidRDefault="009134F2" w:rsidP="009134F2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E1973FB" w14:textId="477636C3" w:rsidR="00F15538" w:rsidRPr="009B1FB4" w:rsidRDefault="00F15538" w:rsidP="009134F2">
            <w:pPr>
              <w:spacing w:after="12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Teaching Assistant for Computer Science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-</w:t>
            </w:r>
            <w:r w:rsidR="005578F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74007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test preparation, </w:t>
            </w:r>
            <w:r w:rsidR="005578F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tutored students in C++ and hardware, </w:t>
            </w:r>
            <w:r w:rsidR="00074007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proctored exams, </w:t>
            </w:r>
            <w:r w:rsidR="005578F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and held office hours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5538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</w:t>
            </w:r>
            <w:r w:rsidR="0075538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="002431A0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5538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</w:t>
            </w:r>
            <w:r w:rsidR="0075538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amiliarized </w:t>
            </w:r>
            <w:r w:rsidR="00080B76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self with mainstream VR hardware and software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9000C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[Vive, Oculus Rift</w:t>
            </w:r>
            <w:r w:rsidR="005568B2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5568B2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Playstation</w:t>
            </w:r>
            <w:proofErr w:type="spellEnd"/>
            <w:r w:rsidR="005568B2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VR</w:t>
            </w:r>
            <w:r w:rsidR="009000C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] </w:t>
            </w:r>
            <w:r w:rsidR="0075538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2016</w:t>
            </w:r>
          </w:p>
          <w:p w14:paraId="2E68E0C0" w14:textId="77777777" w:rsidR="009D162C" w:rsidRPr="009B1FB4" w:rsidRDefault="009D162C" w:rsidP="00685F5D">
            <w:pPr>
              <w:spacing w:after="0" w:line="8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1850E26" w14:textId="6259E56F" w:rsidR="001C0D98" w:rsidRPr="009B1FB4" w:rsidRDefault="002431A0" w:rsidP="0036258B">
            <w:pPr>
              <w:spacing w:after="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Associate at video game lounge; resolved hardware and software problems on all ma</w:t>
            </w:r>
            <w:r w:rsidR="005E026F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instream consoles as well as PC</w:t>
            </w:r>
            <w:r w:rsidR="00DA006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designed posters</w:t>
            </w:r>
            <w:r w:rsidR="00602CEA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36258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602CEA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2015</w:t>
            </w:r>
            <w:r w:rsidR="006B2345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602CEA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</w:t>
            </w:r>
            <w:r w:rsidR="006B2345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602CEA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</w:t>
            </w:r>
          </w:p>
        </w:tc>
      </w:tr>
      <w:tr w:rsidR="009937D2" w:rsidRPr="00F5402F" w14:paraId="3A46BBAC" w14:textId="77777777" w:rsidTr="009937D2">
        <w:trPr>
          <w:gridAfter w:val="2"/>
          <w:wAfter w:w="267" w:type="dxa"/>
          <w:cantSplit/>
          <w:trHeight w:val="157"/>
        </w:trPr>
        <w:tc>
          <w:tcPr>
            <w:tcW w:w="2397" w:type="dxa"/>
          </w:tcPr>
          <w:p w14:paraId="3D94A82B" w14:textId="77777777" w:rsidR="00F15538" w:rsidRPr="005622F0" w:rsidRDefault="00F15538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Projects</w:t>
            </w:r>
          </w:p>
        </w:tc>
        <w:tc>
          <w:tcPr>
            <w:tcW w:w="7627" w:type="dxa"/>
            <w:gridSpan w:val="2"/>
          </w:tcPr>
          <w:p w14:paraId="159C9309" w14:textId="139DDF86" w:rsidR="002C2CF3" w:rsidRPr="009B1FB4" w:rsidRDefault="002C2CF3" w:rsidP="00EC5231">
            <w:pPr>
              <w:spacing w:after="6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Ran VR Open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ouse</w:t>
            </w:r>
            <w:r w:rsidR="00A837E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featuring HTC Vive and Oculus Rift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DA54D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March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2017</w:t>
            </w:r>
            <w:r w:rsidR="00DA54D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-</w:t>
            </w:r>
            <w:r w:rsidR="00A837E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A54D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</w:t>
            </w:r>
          </w:p>
          <w:p w14:paraId="12271650" w14:textId="2B7E9578" w:rsidR="009575A5" w:rsidRPr="009B1FB4" w:rsidRDefault="009575A5" w:rsidP="00EC5231">
            <w:pPr>
              <w:spacing w:after="6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Made Rubik’s cube game designed with SDL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</w:t>
            </w:r>
          </w:p>
          <w:p w14:paraId="0B045B1B" w14:textId="4C16CBBB" w:rsidR="00F15538" w:rsidRPr="009B1FB4" w:rsidRDefault="00F15538" w:rsidP="00EC5231">
            <w:pPr>
              <w:spacing w:after="6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Developed board game </w:t>
            </w:r>
            <w:r w:rsidR="00FF60BE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 an independent study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</w:t>
            </w:r>
          </w:p>
          <w:p w14:paraId="4127DA59" w14:textId="12FB6B6C" w:rsidR="00F15538" w:rsidRPr="009B1FB4" w:rsidRDefault="00F15538" w:rsidP="00EC5231">
            <w:pPr>
              <w:spacing w:after="6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Assisted in construction of a virtual reality tech demo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2016</w:t>
            </w:r>
          </w:p>
          <w:p w14:paraId="11210197" w14:textId="18059B63" w:rsidR="00F15538" w:rsidRPr="009B1FB4" w:rsidRDefault="009575A5" w:rsidP="00144457">
            <w:pPr>
              <w:spacing w:after="6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Designed</w:t>
            </w:r>
            <w:r w:rsidR="00F1553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website for Brewster Theater Company</w:t>
            </w:r>
            <w:r w:rsidR="0036258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Brewster, NY</w:t>
            </w:r>
            <w:r w:rsidR="00F1553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444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</w:t>
            </w:r>
            <w:r w:rsidR="00F1553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2015</w:t>
            </w:r>
          </w:p>
        </w:tc>
      </w:tr>
      <w:tr w:rsidR="009937D2" w:rsidRPr="00F5402F" w14:paraId="5EEE9DC9" w14:textId="77777777" w:rsidTr="009937D2">
        <w:trPr>
          <w:gridAfter w:val="2"/>
          <w:wAfter w:w="267" w:type="dxa"/>
          <w:cantSplit/>
          <w:trHeight w:val="1"/>
        </w:trPr>
        <w:tc>
          <w:tcPr>
            <w:tcW w:w="2397" w:type="dxa"/>
          </w:tcPr>
          <w:p w14:paraId="469A89B4" w14:textId="77777777" w:rsidR="00F15538" w:rsidRPr="005622F0" w:rsidRDefault="00F15538" w:rsidP="004507DC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Honors</w:t>
            </w:r>
          </w:p>
        </w:tc>
        <w:tc>
          <w:tcPr>
            <w:tcW w:w="7627" w:type="dxa"/>
            <w:gridSpan w:val="2"/>
          </w:tcPr>
          <w:p w14:paraId="1FFF79C9" w14:textId="412F8F98" w:rsidR="008C5908" w:rsidRDefault="008C5908" w:rsidP="000414BD">
            <w:pPr>
              <w:spacing w:after="4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Upsilon</w:t>
            </w:r>
            <w:r w:rsidR="00CF2E1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Pi Epsilon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31A19E86" w14:textId="5369D692" w:rsidR="00F15538" w:rsidRPr="009B1FB4" w:rsidRDefault="00F15538" w:rsidP="000414BD">
            <w:pPr>
              <w:spacing w:after="4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Leadership Institute</w:t>
            </w:r>
            <w:r w:rsidR="0014569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="00232CF0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955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gold</w:t>
            </w:r>
            <w:r w:rsidR="00232CF0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member</w:t>
            </w:r>
            <w:r w:rsidR="00145698"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SUNY Oneonta</w:t>
            </w:r>
          </w:p>
          <w:p w14:paraId="204B563F" w14:textId="71B3754C" w:rsidR="00F15538" w:rsidRPr="009B1FB4" w:rsidRDefault="00F15538" w:rsidP="000414BD">
            <w:pPr>
              <w:spacing w:after="4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Eagle Scout, Boy Scouts of America – Troop 42</w:t>
            </w:r>
            <w:r w:rsidR="00E556D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New Fairfield</w:t>
            </w:r>
            <w:r w:rsidR="00E556D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CT</w:t>
            </w:r>
          </w:p>
          <w:p w14:paraId="05386105" w14:textId="2A26EA5A" w:rsidR="00F15538" w:rsidRPr="009B1FB4" w:rsidRDefault="00F15538" w:rsidP="00E556D5">
            <w:pPr>
              <w:spacing w:after="4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Black Belt, Tae Kwon Do – </w:t>
            </w:r>
            <w:r w:rsidR="00E556D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United Martial Arts Center, </w:t>
            </w:r>
            <w:r w:rsidRPr="009B1FB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Carmel</w:t>
            </w:r>
            <w:r w:rsidR="00E556D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NY</w:t>
            </w:r>
          </w:p>
        </w:tc>
      </w:tr>
    </w:tbl>
    <w:p w14:paraId="0E561E6F" w14:textId="5E1F7D64" w:rsidR="00C857B8" w:rsidRPr="003963CD" w:rsidRDefault="00C857B8" w:rsidP="00CD1198"/>
    <w:sectPr w:rsidR="00C857B8" w:rsidRPr="003963CD" w:rsidSect="000A4DE3">
      <w:footerReference w:type="default" r:id="rId6"/>
      <w:pgSz w:w="12240" w:h="15840"/>
      <w:pgMar w:top="1080" w:right="1584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4816F" w14:textId="77777777" w:rsidR="00A02B91" w:rsidRDefault="00A02B91" w:rsidP="00927723">
      <w:pPr>
        <w:spacing w:after="0" w:line="240" w:lineRule="auto"/>
      </w:pPr>
      <w:r>
        <w:separator/>
      </w:r>
    </w:p>
  </w:endnote>
  <w:endnote w:type="continuationSeparator" w:id="0">
    <w:p w14:paraId="0BFACE2F" w14:textId="77777777" w:rsidR="00A02B91" w:rsidRDefault="00A02B91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 Bold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81E3D" w14:textId="77777777" w:rsidR="00A02B91" w:rsidRDefault="00A02B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04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794EC" w14:textId="77777777" w:rsidR="00A02B91" w:rsidRDefault="00A02B91" w:rsidP="00927723">
      <w:pPr>
        <w:spacing w:after="0" w:line="240" w:lineRule="auto"/>
      </w:pPr>
      <w:r>
        <w:separator/>
      </w:r>
    </w:p>
  </w:footnote>
  <w:footnote w:type="continuationSeparator" w:id="0">
    <w:p w14:paraId="1EE21893" w14:textId="77777777" w:rsidR="00A02B91" w:rsidRDefault="00A02B91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0"/>
    <w:rsid w:val="000213C6"/>
    <w:rsid w:val="000308A3"/>
    <w:rsid w:val="00030EBE"/>
    <w:rsid w:val="00035E0D"/>
    <w:rsid w:val="000414BD"/>
    <w:rsid w:val="00042C63"/>
    <w:rsid w:val="0005484C"/>
    <w:rsid w:val="000609BD"/>
    <w:rsid w:val="00070C07"/>
    <w:rsid w:val="00074007"/>
    <w:rsid w:val="00080B76"/>
    <w:rsid w:val="00096091"/>
    <w:rsid w:val="00096896"/>
    <w:rsid w:val="000A4DE3"/>
    <w:rsid w:val="000D7F3F"/>
    <w:rsid w:val="000E25E2"/>
    <w:rsid w:val="000F262E"/>
    <w:rsid w:val="000F584A"/>
    <w:rsid w:val="001338B4"/>
    <w:rsid w:val="00136B17"/>
    <w:rsid w:val="00140AB1"/>
    <w:rsid w:val="00144457"/>
    <w:rsid w:val="00145698"/>
    <w:rsid w:val="00145CA4"/>
    <w:rsid w:val="001558D4"/>
    <w:rsid w:val="001559F0"/>
    <w:rsid w:val="001621C3"/>
    <w:rsid w:val="00164A96"/>
    <w:rsid w:val="001772F5"/>
    <w:rsid w:val="0018044B"/>
    <w:rsid w:val="00186A68"/>
    <w:rsid w:val="001B0A2D"/>
    <w:rsid w:val="001C0D98"/>
    <w:rsid w:val="001C36D6"/>
    <w:rsid w:val="001C4D9E"/>
    <w:rsid w:val="001D479A"/>
    <w:rsid w:val="00200B1D"/>
    <w:rsid w:val="00207A0A"/>
    <w:rsid w:val="002126DF"/>
    <w:rsid w:val="00217F67"/>
    <w:rsid w:val="00232CF0"/>
    <w:rsid w:val="0023450B"/>
    <w:rsid w:val="00242654"/>
    <w:rsid w:val="00242A42"/>
    <w:rsid w:val="002431A0"/>
    <w:rsid w:val="002438ED"/>
    <w:rsid w:val="0024691D"/>
    <w:rsid w:val="002632D8"/>
    <w:rsid w:val="00267E08"/>
    <w:rsid w:val="00272B14"/>
    <w:rsid w:val="00293B83"/>
    <w:rsid w:val="002A2995"/>
    <w:rsid w:val="002A639F"/>
    <w:rsid w:val="002C2CF3"/>
    <w:rsid w:val="002D3E68"/>
    <w:rsid w:val="002F645B"/>
    <w:rsid w:val="00320E94"/>
    <w:rsid w:val="00336C29"/>
    <w:rsid w:val="003414BF"/>
    <w:rsid w:val="00346D55"/>
    <w:rsid w:val="0036258B"/>
    <w:rsid w:val="00363376"/>
    <w:rsid w:val="00377E8B"/>
    <w:rsid w:val="00385236"/>
    <w:rsid w:val="00386E4E"/>
    <w:rsid w:val="00392508"/>
    <w:rsid w:val="003963CD"/>
    <w:rsid w:val="003A157F"/>
    <w:rsid w:val="003A5430"/>
    <w:rsid w:val="003B1099"/>
    <w:rsid w:val="003C1309"/>
    <w:rsid w:val="003C4F18"/>
    <w:rsid w:val="003D7A27"/>
    <w:rsid w:val="003F6761"/>
    <w:rsid w:val="003F68B1"/>
    <w:rsid w:val="00400B53"/>
    <w:rsid w:val="00402137"/>
    <w:rsid w:val="00404641"/>
    <w:rsid w:val="004055AF"/>
    <w:rsid w:val="004076D2"/>
    <w:rsid w:val="00413E0F"/>
    <w:rsid w:val="00423226"/>
    <w:rsid w:val="00433324"/>
    <w:rsid w:val="00442A53"/>
    <w:rsid w:val="00444826"/>
    <w:rsid w:val="00445DDD"/>
    <w:rsid w:val="00447E3F"/>
    <w:rsid w:val="004507DC"/>
    <w:rsid w:val="00464806"/>
    <w:rsid w:val="0046612F"/>
    <w:rsid w:val="00467397"/>
    <w:rsid w:val="00470732"/>
    <w:rsid w:val="00480F3F"/>
    <w:rsid w:val="00482281"/>
    <w:rsid w:val="0048491F"/>
    <w:rsid w:val="00486021"/>
    <w:rsid w:val="00491435"/>
    <w:rsid w:val="004A243A"/>
    <w:rsid w:val="004A6596"/>
    <w:rsid w:val="004C02F5"/>
    <w:rsid w:val="004C04D3"/>
    <w:rsid w:val="004D159F"/>
    <w:rsid w:val="004F78BF"/>
    <w:rsid w:val="00506554"/>
    <w:rsid w:val="005278CA"/>
    <w:rsid w:val="00540468"/>
    <w:rsid w:val="00553A2C"/>
    <w:rsid w:val="005568B2"/>
    <w:rsid w:val="005578FF"/>
    <w:rsid w:val="005604B2"/>
    <w:rsid w:val="0056125C"/>
    <w:rsid w:val="005622F0"/>
    <w:rsid w:val="00574E5C"/>
    <w:rsid w:val="005754CA"/>
    <w:rsid w:val="00584C3A"/>
    <w:rsid w:val="005A7786"/>
    <w:rsid w:val="005B2C12"/>
    <w:rsid w:val="005C4C20"/>
    <w:rsid w:val="005C66DA"/>
    <w:rsid w:val="005C72CC"/>
    <w:rsid w:val="005D5BBE"/>
    <w:rsid w:val="005D5D06"/>
    <w:rsid w:val="005E026F"/>
    <w:rsid w:val="005E3AFF"/>
    <w:rsid w:val="005F13CD"/>
    <w:rsid w:val="005F1C75"/>
    <w:rsid w:val="00602CEA"/>
    <w:rsid w:val="00614AF4"/>
    <w:rsid w:val="006167FB"/>
    <w:rsid w:val="006228FC"/>
    <w:rsid w:val="00657E57"/>
    <w:rsid w:val="00673DE6"/>
    <w:rsid w:val="00682479"/>
    <w:rsid w:val="00682883"/>
    <w:rsid w:val="00684139"/>
    <w:rsid w:val="00685F5D"/>
    <w:rsid w:val="00686710"/>
    <w:rsid w:val="00693E49"/>
    <w:rsid w:val="00693EE2"/>
    <w:rsid w:val="00693F95"/>
    <w:rsid w:val="006A1FFC"/>
    <w:rsid w:val="006A3CE7"/>
    <w:rsid w:val="006A6A0C"/>
    <w:rsid w:val="006B2345"/>
    <w:rsid w:val="006B2BA0"/>
    <w:rsid w:val="006D0ABC"/>
    <w:rsid w:val="006D11B0"/>
    <w:rsid w:val="006D4AF6"/>
    <w:rsid w:val="006E57D0"/>
    <w:rsid w:val="006E6824"/>
    <w:rsid w:val="006F10D5"/>
    <w:rsid w:val="007002AD"/>
    <w:rsid w:val="007041DB"/>
    <w:rsid w:val="00705B3A"/>
    <w:rsid w:val="007060C5"/>
    <w:rsid w:val="007127F3"/>
    <w:rsid w:val="00721042"/>
    <w:rsid w:val="007262C2"/>
    <w:rsid w:val="00740F71"/>
    <w:rsid w:val="00754987"/>
    <w:rsid w:val="0075538F"/>
    <w:rsid w:val="0078654B"/>
    <w:rsid w:val="007B7375"/>
    <w:rsid w:val="007C60F7"/>
    <w:rsid w:val="008117C1"/>
    <w:rsid w:val="00812E09"/>
    <w:rsid w:val="008166E9"/>
    <w:rsid w:val="008211DA"/>
    <w:rsid w:val="00823CCF"/>
    <w:rsid w:val="00833D7D"/>
    <w:rsid w:val="008402F5"/>
    <w:rsid w:val="00843336"/>
    <w:rsid w:val="0085064F"/>
    <w:rsid w:val="00860894"/>
    <w:rsid w:val="00861C6D"/>
    <w:rsid w:val="00863C2D"/>
    <w:rsid w:val="00871AD0"/>
    <w:rsid w:val="008741CD"/>
    <w:rsid w:val="00881565"/>
    <w:rsid w:val="0088382D"/>
    <w:rsid w:val="008879BC"/>
    <w:rsid w:val="008C4AE1"/>
    <w:rsid w:val="008C536E"/>
    <w:rsid w:val="008C5908"/>
    <w:rsid w:val="008C6632"/>
    <w:rsid w:val="008D3919"/>
    <w:rsid w:val="008D795D"/>
    <w:rsid w:val="008F4D82"/>
    <w:rsid w:val="008F4F7F"/>
    <w:rsid w:val="008F689A"/>
    <w:rsid w:val="009000CF"/>
    <w:rsid w:val="009045B6"/>
    <w:rsid w:val="00911914"/>
    <w:rsid w:val="009134F2"/>
    <w:rsid w:val="009213D9"/>
    <w:rsid w:val="00927723"/>
    <w:rsid w:val="009360AD"/>
    <w:rsid w:val="00944B81"/>
    <w:rsid w:val="009575A5"/>
    <w:rsid w:val="00970910"/>
    <w:rsid w:val="009846A1"/>
    <w:rsid w:val="009937D2"/>
    <w:rsid w:val="00993B4B"/>
    <w:rsid w:val="009B1FB4"/>
    <w:rsid w:val="009C6FA8"/>
    <w:rsid w:val="009D162C"/>
    <w:rsid w:val="009F2891"/>
    <w:rsid w:val="009F5313"/>
    <w:rsid w:val="00A02B91"/>
    <w:rsid w:val="00A03165"/>
    <w:rsid w:val="00A0498F"/>
    <w:rsid w:val="00A21477"/>
    <w:rsid w:val="00A62090"/>
    <w:rsid w:val="00A754E8"/>
    <w:rsid w:val="00A837EF"/>
    <w:rsid w:val="00A9061A"/>
    <w:rsid w:val="00A973F0"/>
    <w:rsid w:val="00A97C94"/>
    <w:rsid w:val="00AB77D6"/>
    <w:rsid w:val="00AE2B7F"/>
    <w:rsid w:val="00AE3EFC"/>
    <w:rsid w:val="00AF21A4"/>
    <w:rsid w:val="00AF5281"/>
    <w:rsid w:val="00B026C8"/>
    <w:rsid w:val="00B02B1A"/>
    <w:rsid w:val="00B244BB"/>
    <w:rsid w:val="00B42058"/>
    <w:rsid w:val="00B447BE"/>
    <w:rsid w:val="00B50C46"/>
    <w:rsid w:val="00B56AB6"/>
    <w:rsid w:val="00B62D23"/>
    <w:rsid w:val="00B711E4"/>
    <w:rsid w:val="00B835E6"/>
    <w:rsid w:val="00B944B1"/>
    <w:rsid w:val="00BA7231"/>
    <w:rsid w:val="00BB207C"/>
    <w:rsid w:val="00BC2656"/>
    <w:rsid w:val="00BC4769"/>
    <w:rsid w:val="00BF5FB6"/>
    <w:rsid w:val="00C10B46"/>
    <w:rsid w:val="00C10B7A"/>
    <w:rsid w:val="00C37081"/>
    <w:rsid w:val="00C50B5E"/>
    <w:rsid w:val="00C573A7"/>
    <w:rsid w:val="00C6064F"/>
    <w:rsid w:val="00C77807"/>
    <w:rsid w:val="00C857B8"/>
    <w:rsid w:val="00C9660B"/>
    <w:rsid w:val="00CA140D"/>
    <w:rsid w:val="00CA7305"/>
    <w:rsid w:val="00CC4425"/>
    <w:rsid w:val="00CD1198"/>
    <w:rsid w:val="00CD4B45"/>
    <w:rsid w:val="00CE77DC"/>
    <w:rsid w:val="00CE7ED8"/>
    <w:rsid w:val="00CF1F3F"/>
    <w:rsid w:val="00CF2E1A"/>
    <w:rsid w:val="00D32035"/>
    <w:rsid w:val="00D43871"/>
    <w:rsid w:val="00D65AD3"/>
    <w:rsid w:val="00D76F31"/>
    <w:rsid w:val="00D813C8"/>
    <w:rsid w:val="00D85B52"/>
    <w:rsid w:val="00D86FF6"/>
    <w:rsid w:val="00DA0064"/>
    <w:rsid w:val="00DA218D"/>
    <w:rsid w:val="00DA54DF"/>
    <w:rsid w:val="00DA56F5"/>
    <w:rsid w:val="00DA5EB3"/>
    <w:rsid w:val="00DB032D"/>
    <w:rsid w:val="00DD6057"/>
    <w:rsid w:val="00DF19C3"/>
    <w:rsid w:val="00DF7F49"/>
    <w:rsid w:val="00E1218E"/>
    <w:rsid w:val="00E371F1"/>
    <w:rsid w:val="00E464B5"/>
    <w:rsid w:val="00E541B2"/>
    <w:rsid w:val="00E55443"/>
    <w:rsid w:val="00E556D5"/>
    <w:rsid w:val="00E60D5D"/>
    <w:rsid w:val="00E822AF"/>
    <w:rsid w:val="00E955E8"/>
    <w:rsid w:val="00E97E46"/>
    <w:rsid w:val="00EA04AF"/>
    <w:rsid w:val="00EB126E"/>
    <w:rsid w:val="00EC5231"/>
    <w:rsid w:val="00EE6836"/>
    <w:rsid w:val="00EF2FB0"/>
    <w:rsid w:val="00EF55A3"/>
    <w:rsid w:val="00F10A20"/>
    <w:rsid w:val="00F11A61"/>
    <w:rsid w:val="00F132C7"/>
    <w:rsid w:val="00F15538"/>
    <w:rsid w:val="00F24BE1"/>
    <w:rsid w:val="00F37B98"/>
    <w:rsid w:val="00F5402F"/>
    <w:rsid w:val="00F66003"/>
    <w:rsid w:val="00F66FE0"/>
    <w:rsid w:val="00F707AE"/>
    <w:rsid w:val="00F72F22"/>
    <w:rsid w:val="00F7638B"/>
    <w:rsid w:val="00F7692B"/>
    <w:rsid w:val="00F86091"/>
    <w:rsid w:val="00FA3BF7"/>
    <w:rsid w:val="00FC2B20"/>
    <w:rsid w:val="00FC3886"/>
    <w:rsid w:val="00FF1226"/>
    <w:rsid w:val="00FF4640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4B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86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686710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46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1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69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9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mit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C:\Users\smith\AppData\Roaming\Microsoft\Templates\Basic resume.dotx</Template>
  <TotalTime>66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Smith</dc:creator>
  <cp:keywords/>
  <dc:description/>
  <cp:lastModifiedBy>Microsoft Office User</cp:lastModifiedBy>
  <cp:revision>21</cp:revision>
  <cp:lastPrinted>2018-02-02T00:16:00Z</cp:lastPrinted>
  <dcterms:created xsi:type="dcterms:W3CDTF">2018-02-06T00:17:00Z</dcterms:created>
  <dcterms:modified xsi:type="dcterms:W3CDTF">2018-03-18T00:00:00Z</dcterms:modified>
</cp:coreProperties>
</file>