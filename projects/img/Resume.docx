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85DED" w14:textId="2DC03EDA" w:rsidR="003963CD" w:rsidRDefault="006D40B1" w:rsidP="00070C07">
      <w:pPr>
        <w:pStyle w:val="NoSpacing"/>
        <w:jc w:val="center"/>
        <w:rPr>
          <w:rFonts w:ascii="Georgia" w:hAnsi="Georgia"/>
          <w:b/>
          <w:color w:val="7BA7BD" w:themeColor="accent3" w:themeTint="99"/>
          <w:sz w:val="48"/>
          <w:szCs w:val="48"/>
        </w:rPr>
      </w:pPr>
      <w:r w:rsidRPr="00F74C9F">
        <w:rPr>
          <w:rFonts w:ascii="Adobe Garamond Pro Bold" w:hAnsi="Adobe Garamond Pro Bold"/>
          <w:noProof/>
          <w:color w:val="auto"/>
          <w:sz w:val="48"/>
          <w:szCs w:val="48"/>
          <w:lang w:eastAsia="en-US"/>
        </w:rPr>
        <w:drawing>
          <wp:anchor distT="0" distB="0" distL="114300" distR="114300" simplePos="0" relativeHeight="251654144" behindDoc="0" locked="0" layoutInCell="1" allowOverlap="0" wp14:anchorId="4C2BD235" wp14:editId="253E12AA">
            <wp:simplePos x="0" y="0"/>
            <wp:positionH relativeFrom="column">
              <wp:posOffset>1181100</wp:posOffset>
            </wp:positionH>
            <wp:positionV relativeFrom="paragraph">
              <wp:posOffset>-38100</wp:posOffset>
            </wp:positionV>
            <wp:extent cx="393065" cy="393065"/>
            <wp:effectExtent l="0" t="0" r="698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C07">
        <w:rPr>
          <w:rStyle w:val="Strong"/>
          <w:rFonts w:ascii="Georgia" w:hAnsi="Georgia"/>
          <w:color w:val="7BA7BD" w:themeColor="accent3" w:themeTint="99"/>
          <w:sz w:val="48"/>
          <w:szCs w:val="48"/>
        </w:rPr>
        <w:t xml:space="preserve"> </w:t>
      </w:r>
      <w:r w:rsidR="007C1D10">
        <w:rPr>
          <w:rStyle w:val="Strong"/>
          <w:rFonts w:ascii="Georgia" w:hAnsi="Georgia"/>
          <w:color w:val="7BA7BD" w:themeColor="accent3" w:themeTint="99"/>
          <w:sz w:val="48"/>
          <w:szCs w:val="48"/>
        </w:rPr>
        <w:t xml:space="preserve">    </w:t>
      </w:r>
      <w:r w:rsidR="003963CD" w:rsidRPr="008D694F">
        <w:rPr>
          <w:rStyle w:val="Strong"/>
          <w:rFonts w:ascii="Georgia" w:hAnsi="Georgia"/>
          <w:color w:val="808080" w:themeColor="background1" w:themeShade="80"/>
          <w:sz w:val="48"/>
          <w:szCs w:val="48"/>
        </w:rPr>
        <w:t>Christopher</w:t>
      </w:r>
      <w:r w:rsidR="003963CD" w:rsidRPr="008D694F">
        <w:rPr>
          <w:rFonts w:ascii="Georgia" w:hAnsi="Georgia"/>
          <w:color w:val="808080" w:themeColor="background1" w:themeShade="80"/>
          <w:sz w:val="48"/>
          <w:szCs w:val="48"/>
        </w:rPr>
        <w:t xml:space="preserve"> </w:t>
      </w:r>
      <w:r w:rsidR="003963CD" w:rsidRPr="008D694F">
        <w:rPr>
          <w:rFonts w:ascii="Georgia" w:hAnsi="Georgia"/>
          <w:b/>
          <w:color w:val="808080" w:themeColor="background1" w:themeShade="80"/>
          <w:sz w:val="48"/>
          <w:szCs w:val="48"/>
        </w:rPr>
        <w:t>Smith</w:t>
      </w:r>
    </w:p>
    <w:p w14:paraId="48384881" w14:textId="14A359FA" w:rsidR="003963CD" w:rsidRPr="00BC4769" w:rsidRDefault="00E1575A" w:rsidP="003963CD">
      <w:pPr>
        <w:pStyle w:val="NoSpacing"/>
        <w:jc w:val="center"/>
        <w:rPr>
          <w:rFonts w:ascii="Georgia" w:hAnsi="Georgia"/>
          <w:color w:val="7BA7BD" w:themeColor="accent3" w:themeTint="99"/>
          <w:sz w:val="16"/>
          <w:szCs w:val="16"/>
        </w:rPr>
      </w:pPr>
      <w:r w:rsidRPr="005C2E95">
        <w:rPr>
          <w:rFonts w:ascii="Times New Roman" w:hAnsi="Times New Roman" w:cs="Times New Roman"/>
          <w:noProof/>
          <w:color w:val="auto"/>
          <w:sz w:val="20"/>
          <w:szCs w:val="20"/>
          <w:lang w:eastAsia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5BE95FD" wp14:editId="595ED414">
                <wp:simplePos x="0" y="0"/>
                <wp:positionH relativeFrom="column">
                  <wp:posOffset>190500</wp:posOffset>
                </wp:positionH>
                <wp:positionV relativeFrom="paragraph">
                  <wp:posOffset>55244</wp:posOffset>
                </wp:positionV>
                <wp:extent cx="5448300" cy="6572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D0934" w14:textId="77777777" w:rsidR="002C2925" w:rsidRPr="00270807" w:rsidRDefault="002C2925" w:rsidP="002C2925">
                            <w:pPr>
                              <w:spacing w:after="0"/>
                              <w:jc w:val="center"/>
                              <w:rPr>
                                <w:rFonts w:ascii="Georgia" w:hAnsi="Georgia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0807">
                              <w:rPr>
                                <w:rFonts w:ascii="Georgia" w:hAnsi="Georgia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3 Pheasant Crossing Lane, Brewster, NY  10509            </w:t>
                            </w:r>
                            <w:r w:rsidRPr="00270807">
                              <w:rPr>
                                <w:rFonts w:ascii="Georgia" w:hAnsi="Georgia" w:cs="Times New Roman"/>
                                <w:color w:val="auto"/>
                                <w:kern w:val="20"/>
                                <w:sz w:val="24"/>
                                <w:szCs w:val="24"/>
                              </w:rPr>
                              <w:t>smithchrisgraphics@gmail.com</w:t>
                            </w:r>
                            <w:r w:rsidRPr="00270807">
                              <w:rPr>
                                <w:rFonts w:ascii="Georgia" w:hAnsi="Georgia" w:cs="Times New Roman"/>
                                <w:color w:val="auto"/>
                                <w:sz w:val="24"/>
                                <w:szCs w:val="24"/>
                              </w:rPr>
                              <w:t> | (845) 612 – 3850</w:t>
                            </w:r>
                          </w:p>
                          <w:p w14:paraId="4226F7AB" w14:textId="77777777" w:rsidR="002C2925" w:rsidRPr="00270807" w:rsidRDefault="002C2925" w:rsidP="002C2925">
                            <w:pPr>
                              <w:spacing w:after="0"/>
                              <w:jc w:val="center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270807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smithchrisgraphics.com</w:t>
                            </w:r>
                          </w:p>
                          <w:p w14:paraId="7A410F01" w14:textId="3A224064" w:rsidR="00E1575A" w:rsidRPr="00C0719A" w:rsidRDefault="00E1575A" w:rsidP="00E157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E95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4.35pt;width:429pt;height:51.7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" strokecolor="white [3212]">
                <v:textbox>
                  <w:txbxContent>
                    <w:p w14:paraId="4F0D0934" w14:textId="77777777" w:rsidR="002C2925" w:rsidRPr="00270807" w:rsidRDefault="002C2925" w:rsidP="002C2925">
                      <w:pPr>
                        <w:spacing w:after="0"/>
                        <w:jc w:val="center"/>
                        <w:rPr>
                          <w:rFonts w:ascii="Georgia" w:hAnsi="Georgia" w:cs="Times New Roman"/>
                          <w:color w:val="auto"/>
                          <w:sz w:val="24"/>
                          <w:szCs w:val="24"/>
                        </w:rPr>
                      </w:pPr>
                      <w:r w:rsidRPr="00270807">
                        <w:rPr>
                          <w:rFonts w:ascii="Georgia" w:hAnsi="Georgia" w:cs="Times New Roman"/>
                          <w:color w:val="auto"/>
                          <w:sz w:val="24"/>
                          <w:szCs w:val="24"/>
                        </w:rPr>
                        <w:t xml:space="preserve">3 Pheasant Crossing Lane, Brewster, NY  10509            </w:t>
                      </w:r>
                      <w:r w:rsidRPr="00270807">
                        <w:rPr>
                          <w:rFonts w:ascii="Georgia" w:hAnsi="Georgia" w:cs="Times New Roman"/>
                          <w:color w:val="auto"/>
                          <w:kern w:val="20"/>
                          <w:sz w:val="24"/>
                          <w:szCs w:val="24"/>
                        </w:rPr>
                        <w:t>smithchrisgraphics@gmail.com</w:t>
                      </w:r>
                      <w:r w:rsidRPr="00270807">
                        <w:rPr>
                          <w:rFonts w:ascii="Georgia" w:hAnsi="Georgia" w:cs="Times New Roman"/>
                          <w:color w:val="auto"/>
                          <w:sz w:val="24"/>
                          <w:szCs w:val="24"/>
                        </w:rPr>
                        <w:t> | (845) 612 – 3850</w:t>
                      </w:r>
                    </w:p>
                    <w:p w14:paraId="4226F7AB" w14:textId="77777777" w:rsidR="002C2925" w:rsidRPr="00270807" w:rsidRDefault="002C2925" w:rsidP="002C2925">
                      <w:pPr>
                        <w:spacing w:after="0"/>
                        <w:jc w:val="center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270807">
                        <w:rPr>
                          <w:rFonts w:ascii="Georgia" w:hAnsi="Georgia"/>
                          <w:sz w:val="24"/>
                          <w:szCs w:val="24"/>
                        </w:rPr>
                        <w:t>smithchrisgraphics.com</w:t>
                      </w:r>
                    </w:p>
                    <w:p w14:paraId="7A410F01" w14:textId="3A224064" w:rsidR="00E1575A" w:rsidRPr="00C0719A" w:rsidRDefault="00E1575A" w:rsidP="00E157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046"/>
        <w:tblW w:w="5616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764"/>
        <w:gridCol w:w="7943"/>
        <w:gridCol w:w="949"/>
        <w:gridCol w:w="19"/>
      </w:tblGrid>
      <w:tr w:rsidR="003C2C02" w:rsidRPr="00F5402F" w14:paraId="0442AC66" w14:textId="77777777" w:rsidTr="003C2C02">
        <w:trPr>
          <w:cantSplit/>
          <w:trHeight w:val="537"/>
        </w:trPr>
        <w:tc>
          <w:tcPr>
            <w:tcW w:w="1764" w:type="dxa"/>
          </w:tcPr>
          <w:p w14:paraId="292A8A9C" w14:textId="77777777" w:rsidR="003C2C02" w:rsidRPr="005622F0" w:rsidRDefault="003C2C02" w:rsidP="003C2C02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C2E95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6D93E8D" wp14:editId="274164E4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513715</wp:posOffset>
                      </wp:positionV>
                      <wp:extent cx="5543550" cy="1404620"/>
                      <wp:effectExtent l="0" t="0" r="19050" b="1968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35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A8A26" w14:textId="77777777" w:rsidR="003C2C02" w:rsidRPr="00F94781" w:rsidRDefault="003C2C02" w:rsidP="003C2C02">
                                  <w:pPr>
                                    <w:spacing w:after="120" w:line="24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9478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Mastery of Adobe Dreamweaver, Photoshop, Illustrator, After Effects, Maya, and Mudbox  </w:t>
                                  </w:r>
                                </w:p>
                                <w:p w14:paraId="2A82C759" w14:textId="77777777" w:rsidR="003C2C02" w:rsidRPr="00F94781" w:rsidRDefault="003C2C02" w:rsidP="003C2C02">
                                  <w:pPr>
                                    <w:spacing w:after="120" w:line="24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94781">
                                    <w:rPr>
                                      <w:rFonts w:ascii="Times New Roman" w:hAnsi="Times New Roman" w:cs="Times New Roman"/>
                                    </w:rPr>
                                    <w:t>Thorough understanding of graphic design, logo design, along with web and UI design</w:t>
                                  </w:r>
                                </w:p>
                                <w:p w14:paraId="76266F54" w14:textId="77777777" w:rsidR="003C2C02" w:rsidRPr="00F94781" w:rsidRDefault="003C2C02" w:rsidP="003C2C02">
                                  <w:pPr>
                                    <w:spacing w:after="120" w:line="24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94781">
                                    <w:rPr>
                                      <w:rFonts w:ascii="Times New Roman" w:hAnsi="Times New Roman" w:cs="Times New Roman"/>
                                    </w:rPr>
                                    <w:t>Well versed with Unity and Unreal Engine, as well as manipulating/creating assets needed for games and other software</w:t>
                                  </w:r>
                                </w:p>
                                <w:p w14:paraId="3B89ED17" w14:textId="77777777" w:rsidR="003C2C02" w:rsidRPr="00F94781" w:rsidRDefault="003C2C02" w:rsidP="003C2C02">
                                  <w:pPr>
                                    <w:spacing w:after="120" w:line="24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94781">
                                    <w:rPr>
                                      <w:rFonts w:ascii="Times New Roman" w:hAnsi="Times New Roman" w:cs="Times New Roman"/>
                                    </w:rPr>
                                    <w:t>Experienced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with HTML, CSS, Javascripting,</w:t>
                                  </w:r>
                                  <w:r w:rsidRPr="00F9478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C++, Prolog, Java, Assembly Language, UNIX</w:t>
                                  </w:r>
                                </w:p>
                                <w:p w14:paraId="355963B2" w14:textId="77777777" w:rsidR="003C2C02" w:rsidRPr="00F94781" w:rsidRDefault="003C2C02" w:rsidP="003C2C02">
                                  <w:r w:rsidRPr="00F9478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Excellent organization skills stemming from double majoring, previous employment, resident advisor position, and Boy Scouting experiences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D93E8D" id="_x0000_s1027" type="#_x0000_t202" style="position:absolute;left:0;text-align:left;margin-left:79.6pt;margin-top:40.45pt;width:43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" strokecolor="white [3212]">
                      <v:textbox style="mso-fit-shape-to-text:t">
                        <w:txbxContent>
                          <w:p w14:paraId="75AA8A26" w14:textId="77777777" w:rsidR="003C2C02" w:rsidRPr="00F94781" w:rsidRDefault="003C2C02" w:rsidP="003C2C02">
                            <w:pPr>
                              <w:spacing w:after="120" w:line="24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4781">
                              <w:rPr>
                                <w:rFonts w:ascii="Times New Roman" w:hAnsi="Times New Roman" w:cs="Times New Roman"/>
                              </w:rPr>
                              <w:t xml:space="preserve">Mastery of Adobe Dreamweaver, Photoshop, Illustrator, After Effects, Maya, and Mudbox  </w:t>
                            </w:r>
                          </w:p>
                          <w:p w14:paraId="2A82C759" w14:textId="77777777" w:rsidR="003C2C02" w:rsidRPr="00F94781" w:rsidRDefault="003C2C02" w:rsidP="003C2C02">
                            <w:pPr>
                              <w:spacing w:after="120" w:line="24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4781">
                              <w:rPr>
                                <w:rFonts w:ascii="Times New Roman" w:hAnsi="Times New Roman" w:cs="Times New Roman"/>
                              </w:rPr>
                              <w:t>Thorough understanding of graphic design, logo design, along with web and UI design</w:t>
                            </w:r>
                          </w:p>
                          <w:p w14:paraId="76266F54" w14:textId="77777777" w:rsidR="003C2C02" w:rsidRPr="00F94781" w:rsidRDefault="003C2C02" w:rsidP="003C2C02">
                            <w:pPr>
                              <w:spacing w:after="120" w:line="24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4781">
                              <w:rPr>
                                <w:rFonts w:ascii="Times New Roman" w:hAnsi="Times New Roman" w:cs="Times New Roman"/>
                              </w:rPr>
                              <w:t>Well versed with Unity and Unreal Engine, as well as manipulating/creating assets needed for games and other software</w:t>
                            </w:r>
                          </w:p>
                          <w:p w14:paraId="3B89ED17" w14:textId="77777777" w:rsidR="003C2C02" w:rsidRPr="00F94781" w:rsidRDefault="003C2C02" w:rsidP="003C2C02">
                            <w:pPr>
                              <w:spacing w:after="120" w:line="24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4781">
                              <w:rPr>
                                <w:rFonts w:ascii="Times New Roman" w:hAnsi="Times New Roman" w:cs="Times New Roman"/>
                              </w:rPr>
                              <w:t>Experienced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with HTML, CSS, Javascripting,</w:t>
                            </w:r>
                            <w:r w:rsidRPr="00F94781">
                              <w:rPr>
                                <w:rFonts w:ascii="Times New Roman" w:hAnsi="Times New Roman" w:cs="Times New Roman"/>
                              </w:rPr>
                              <w:t xml:space="preserve"> C++, Prolog, Java, Assembly Language, UNIX</w:t>
                            </w:r>
                          </w:p>
                          <w:p w14:paraId="355963B2" w14:textId="77777777" w:rsidR="003C2C02" w:rsidRPr="00F94781" w:rsidRDefault="003C2C02" w:rsidP="003C2C02">
                            <w:r w:rsidRPr="00F94781">
                              <w:rPr>
                                <w:rFonts w:ascii="Times New Roman" w:hAnsi="Times New Roman" w:cs="Times New Roman"/>
                              </w:rPr>
                              <w:t xml:space="preserve">Excellent organization skills stemming from double majoring, previous employment, resident advisor position, and Boy Scouting experiences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dobe Garamond Pro Bold" w:hAnsi="Adobe Garamond Pro Bold"/>
                <w:color w:val="A6A6A6" w:themeColor="background1" w:themeShade="A6"/>
              </w:rPr>
              <w:t xml:space="preserve">  STATEMENT</w:t>
            </w:r>
          </w:p>
        </w:tc>
        <w:tc>
          <w:tcPr>
            <w:tcW w:w="8911" w:type="dxa"/>
            <w:gridSpan w:val="3"/>
          </w:tcPr>
          <w:p w14:paraId="6014425C" w14:textId="77777777" w:rsidR="003C2C02" w:rsidRPr="009B2D7E" w:rsidRDefault="003C2C02" w:rsidP="003C2C02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C2C02" w:rsidRPr="009B2D7E" w14:paraId="52C6EEDE" w14:textId="77777777" w:rsidTr="003C2C02">
        <w:trPr>
          <w:gridAfter w:val="2"/>
          <w:wAfter w:w="968" w:type="dxa"/>
          <w:cantSplit/>
          <w:trHeight w:val="2253"/>
        </w:trPr>
        <w:tc>
          <w:tcPr>
            <w:tcW w:w="1764" w:type="dxa"/>
          </w:tcPr>
          <w:p w14:paraId="0CDC8AE4" w14:textId="77777777" w:rsidR="003C2C02" w:rsidRPr="005622F0" w:rsidRDefault="003C2C02" w:rsidP="003C2C02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C2E95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2C8451D" wp14:editId="28102B8C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1612265</wp:posOffset>
                      </wp:positionV>
                      <wp:extent cx="5448300" cy="1276350"/>
                      <wp:effectExtent l="0" t="0" r="19050" b="1905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8300" cy="127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2836C" w14:textId="77777777" w:rsidR="003C2C02" w:rsidRPr="007D6DAF" w:rsidRDefault="003C2C02" w:rsidP="003C2C02">
                                  <w:pPr>
                                    <w:spacing w:after="1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7D6DA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BS Computer Art, BS Computer Science, Minor in Mathematics </w:t>
                                  </w:r>
                                </w:p>
                                <w:p w14:paraId="1588A552" w14:textId="77777777" w:rsidR="003C2C02" w:rsidRPr="004B4C22" w:rsidRDefault="003C2C02" w:rsidP="003C2C02">
                                  <w:pPr>
                                    <w:spacing w:after="1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B4C2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State University of New York (SUNY), College at Oneonta – Oneonta, NY </w:t>
                                  </w:r>
                                </w:p>
                                <w:p w14:paraId="363B0186" w14:textId="77777777" w:rsidR="003C2C02" w:rsidRPr="004B4C22" w:rsidRDefault="003C2C02" w:rsidP="003C2C02">
                                  <w:pPr>
                                    <w:spacing w:after="1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B4C2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August 2014 – May 2018; GPA 3.35, Dean’s List </w:t>
                                  </w:r>
                                </w:p>
                                <w:p w14:paraId="10B63724" w14:textId="77777777" w:rsidR="003C2C02" w:rsidRPr="004B4C22" w:rsidRDefault="003C2C02" w:rsidP="003C2C02">
                                  <w:pPr>
                                    <w:spacing w:after="1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96E222A" w14:textId="77777777" w:rsidR="003C2C02" w:rsidRPr="007D6DAF" w:rsidRDefault="003C2C02" w:rsidP="003C2C02">
                                  <w:pPr>
                                    <w:spacing w:after="1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7D6DAF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Course Highlights</w:t>
                                  </w:r>
                                </w:p>
                                <w:p w14:paraId="5121870A" w14:textId="77777777" w:rsidR="003C2C02" w:rsidRPr="004B4C22" w:rsidRDefault="003C2C02" w:rsidP="003C2C02">
                                  <w:r w:rsidRPr="004B4C22">
                                    <w:rPr>
                                      <w:rFonts w:ascii="Times New Roman" w:hAnsi="Times New Roman" w:cs="Times New Roman"/>
                                    </w:rPr>
                                    <w:t>3D Modeling, 2D Animation, Virtual Reality, Web Design, Graphic Design, Color Studies, Typography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8451D" id="_x0000_s1028" type="#_x0000_t202" style="position:absolute;left:0;text-align:left;margin-left:79.55pt;margin-top:126.95pt;width:429pt;height:10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" strokecolor="white [3212]">
                      <v:textbox>
                        <w:txbxContent>
                          <w:p w14:paraId="4152836C" w14:textId="77777777" w:rsidR="003C2C02" w:rsidRPr="007D6DAF" w:rsidRDefault="003C2C02" w:rsidP="003C2C02">
                            <w:pPr>
                              <w:spacing w:after="1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D6DA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BS Computer Art, BS Computer Science, Minor in Mathematics </w:t>
                            </w:r>
                          </w:p>
                          <w:p w14:paraId="1588A552" w14:textId="77777777" w:rsidR="003C2C02" w:rsidRPr="004B4C22" w:rsidRDefault="003C2C02" w:rsidP="003C2C02">
                            <w:pPr>
                              <w:spacing w:after="1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4C22">
                              <w:rPr>
                                <w:rFonts w:ascii="Times New Roman" w:hAnsi="Times New Roman" w:cs="Times New Roman"/>
                              </w:rPr>
                              <w:t xml:space="preserve">State University of New York (SUNY), College at Oneonta – Oneonta, NY </w:t>
                            </w:r>
                          </w:p>
                          <w:p w14:paraId="363B0186" w14:textId="77777777" w:rsidR="003C2C02" w:rsidRPr="004B4C22" w:rsidRDefault="003C2C02" w:rsidP="003C2C02">
                            <w:pPr>
                              <w:spacing w:after="1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4C22">
                              <w:rPr>
                                <w:rFonts w:ascii="Times New Roman" w:hAnsi="Times New Roman" w:cs="Times New Roman"/>
                              </w:rPr>
                              <w:t xml:space="preserve">August 2014 – May 2018; GPA 3.35, Dean’s List </w:t>
                            </w:r>
                          </w:p>
                          <w:p w14:paraId="10B63724" w14:textId="77777777" w:rsidR="003C2C02" w:rsidRPr="004B4C22" w:rsidRDefault="003C2C02" w:rsidP="003C2C02">
                            <w:pPr>
                              <w:spacing w:after="1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6E222A" w14:textId="77777777" w:rsidR="003C2C02" w:rsidRPr="007D6DAF" w:rsidRDefault="003C2C02" w:rsidP="003C2C02">
                            <w:pPr>
                              <w:spacing w:after="1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D6DAF">
                              <w:rPr>
                                <w:rFonts w:ascii="Times New Roman" w:hAnsi="Times New Roman" w:cs="Times New Roman"/>
                                <w:b/>
                              </w:rPr>
                              <w:t>Course Highlights</w:t>
                            </w:r>
                          </w:p>
                          <w:p w14:paraId="5121870A" w14:textId="77777777" w:rsidR="003C2C02" w:rsidRPr="004B4C22" w:rsidRDefault="003C2C02" w:rsidP="003C2C02">
                            <w:r w:rsidRPr="004B4C22">
                              <w:rPr>
                                <w:rFonts w:ascii="Times New Roman" w:hAnsi="Times New Roman" w:cs="Times New Roman"/>
                              </w:rPr>
                              <w:t>3D Modeling, 2D Animation, Virtual Reality, Web Design, Graphic Design, Color Studies, Typography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 xml:space="preserve">Skills &amp; Abilities </w:t>
            </w:r>
          </w:p>
        </w:tc>
        <w:tc>
          <w:tcPr>
            <w:tcW w:w="7943" w:type="dxa"/>
          </w:tcPr>
          <w:p w14:paraId="03C90B66" w14:textId="77777777" w:rsidR="003C2C02" w:rsidRPr="009B2D7E" w:rsidRDefault="003C2C02" w:rsidP="003C2C02">
            <w:pPr>
              <w:spacing w:after="120" w:line="240" w:lineRule="exact"/>
              <w:rPr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C2C02" w:rsidRPr="009B2D7E" w14:paraId="6C4972FD" w14:textId="77777777" w:rsidTr="003C2C02">
        <w:trPr>
          <w:gridAfter w:val="1"/>
          <w:wAfter w:w="19" w:type="dxa"/>
          <w:cantSplit/>
          <w:trHeight w:val="1893"/>
        </w:trPr>
        <w:tc>
          <w:tcPr>
            <w:tcW w:w="1764" w:type="dxa"/>
          </w:tcPr>
          <w:p w14:paraId="34C697EF" w14:textId="77777777" w:rsidR="003C2C02" w:rsidRPr="005622F0" w:rsidRDefault="003C2C02" w:rsidP="003C2C02">
            <w:pPr>
              <w:pStyle w:val="Heading1"/>
              <w:ind w:left="-270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C2E95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F6374AD" wp14:editId="757FCA04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1371600</wp:posOffset>
                      </wp:positionV>
                      <wp:extent cx="5448300" cy="1724025"/>
                      <wp:effectExtent l="0" t="0" r="19050" b="2857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8300" cy="1724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6660C" w14:textId="77777777" w:rsidR="003C2C02" w:rsidRDefault="003C2C02" w:rsidP="003C2C0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Resident Advisor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for SUNY Oneonta:</w:t>
                                  </w:r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managed multiple residents, organized events, held office hours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. </w:t>
                                  </w:r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August 2017 – May 2018</w:t>
                                  </w:r>
                                </w:p>
                                <w:p w14:paraId="3DC5A4EA" w14:textId="77777777" w:rsidR="003C2C02" w:rsidRPr="00891763" w:rsidRDefault="003C2C02" w:rsidP="003C2C02">
                                  <w:pPr>
                                    <w:spacing w:after="0" w:line="12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  <w:p w14:paraId="62547494" w14:textId="77777777" w:rsidR="003C2C02" w:rsidRPr="00891763" w:rsidRDefault="003C2C02" w:rsidP="003C2C02">
                                  <w:pPr>
                                    <w:spacing w:after="120" w:line="240" w:lineRule="auto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Instructor for iD Tech summer camps, taught students how to texture in-game items as well as design maps for use in the Source game engine</w:t>
                                  </w:r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-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Summer</w:t>
                                  </w:r>
                                  <w:proofErr w:type="gramEnd"/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7</w:t>
                                  </w:r>
                                </w:p>
                                <w:p w14:paraId="5D094E38" w14:textId="77777777" w:rsidR="003C2C02" w:rsidRPr="00891763" w:rsidRDefault="003C2C02" w:rsidP="003C2C0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Interned at campus art gallery; installed/broke down exhibits, conducted gallery tours, and taught students how to matte and frame their work - </w:t>
                                  </w:r>
                                  <w:proofErr w:type="gramStart"/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Fall</w:t>
                                  </w:r>
                                  <w:proofErr w:type="gramEnd"/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2016</w:t>
                                  </w:r>
                                </w:p>
                                <w:p w14:paraId="490AAF3B" w14:textId="77777777" w:rsidR="003C2C02" w:rsidRPr="00891763" w:rsidRDefault="003C2C02" w:rsidP="003C2C02">
                                  <w:pPr>
                                    <w:spacing w:after="0" w:line="120" w:lineRule="auto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  <w:p w14:paraId="39F1520F" w14:textId="77777777" w:rsidR="003C2C02" w:rsidRPr="00891763" w:rsidRDefault="003C2C02" w:rsidP="003C2C0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Held a month-long exhibition of personal artwork at a local </w:t>
                                  </w:r>
                                  <w:proofErr w:type="spellStart"/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restaurant;</w:t>
                                  </w:r>
                                  <w:proofErr w:type="gramStart"/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,Autumn</w:t>
                                  </w:r>
                                  <w:proofErr w:type="spellEnd"/>
                                  <w:proofErr w:type="gramEnd"/>
                                  <w:r w:rsidRPr="00891763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Café, Oneonta, NY - Fall 2016</w:t>
                                  </w:r>
                                </w:p>
                                <w:p w14:paraId="79E5EB4D" w14:textId="77777777" w:rsidR="003C2C02" w:rsidRPr="00891763" w:rsidRDefault="003C2C02" w:rsidP="003C2C02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374AD" id="_x0000_s1029" type="#_x0000_t202" style="position:absolute;left:0;text-align:left;margin-left:79.55pt;margin-top:108pt;width:429pt;height:135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" strokecolor="white [3212]">
                      <v:textbox>
                        <w:txbxContent>
                          <w:p w14:paraId="0E46660C" w14:textId="77777777" w:rsidR="003C2C02" w:rsidRDefault="003C2C02" w:rsidP="003C2C0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Resident Advisor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for SUNY Oneonta:</w:t>
                            </w:r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managed multiple residents, organized events, held office hours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. </w:t>
                            </w:r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August 2017 – May 2018</w:t>
                            </w:r>
                          </w:p>
                          <w:p w14:paraId="3DC5A4EA" w14:textId="77777777" w:rsidR="003C2C02" w:rsidRPr="00891763" w:rsidRDefault="003C2C02" w:rsidP="003C2C02">
                            <w:pPr>
                              <w:spacing w:after="0" w:line="120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14:paraId="62547494" w14:textId="77777777" w:rsidR="003C2C02" w:rsidRPr="00891763" w:rsidRDefault="003C2C02" w:rsidP="003C2C02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Instructor for iD Tech summer camps, taught students how to texture in-game items as well as design maps for use in the Source game engine</w:t>
                            </w:r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Summer</w:t>
                            </w:r>
                            <w:proofErr w:type="gramEnd"/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7</w:t>
                            </w:r>
                          </w:p>
                          <w:p w14:paraId="5D094E38" w14:textId="77777777" w:rsidR="003C2C02" w:rsidRPr="00891763" w:rsidRDefault="003C2C02" w:rsidP="003C2C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Interned at campus art gallery; installed/broke down exhibits, conducted gallery tours, and taught students how to matte and frame their work - </w:t>
                            </w:r>
                            <w:proofErr w:type="gramStart"/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Fall</w:t>
                            </w:r>
                            <w:proofErr w:type="gramEnd"/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2016</w:t>
                            </w:r>
                          </w:p>
                          <w:p w14:paraId="490AAF3B" w14:textId="77777777" w:rsidR="003C2C02" w:rsidRPr="00891763" w:rsidRDefault="003C2C02" w:rsidP="003C2C02">
                            <w:pPr>
                              <w:spacing w:after="0" w:line="120" w:lineRule="auto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14:paraId="39F1520F" w14:textId="77777777" w:rsidR="003C2C02" w:rsidRPr="00891763" w:rsidRDefault="003C2C02" w:rsidP="003C2C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Held a month-long exhibition of personal artwork at a local </w:t>
                            </w:r>
                            <w:proofErr w:type="spellStart"/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restaurant;</w:t>
                            </w:r>
                            <w:proofErr w:type="gramStart"/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,Autumn</w:t>
                            </w:r>
                            <w:proofErr w:type="spellEnd"/>
                            <w:proofErr w:type="gramEnd"/>
                            <w:r w:rsidRPr="008917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Café, Oneonta, NY - Fall 2016</w:t>
                            </w:r>
                          </w:p>
                          <w:p w14:paraId="79E5EB4D" w14:textId="77777777" w:rsidR="003C2C02" w:rsidRPr="00891763" w:rsidRDefault="003C2C02" w:rsidP="003C2C02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Education</w:t>
            </w:r>
          </w:p>
        </w:tc>
        <w:tc>
          <w:tcPr>
            <w:tcW w:w="8892" w:type="dxa"/>
            <w:gridSpan w:val="2"/>
          </w:tcPr>
          <w:p w14:paraId="41BF8B22" w14:textId="77777777" w:rsidR="003C2C02" w:rsidRPr="009B2D7E" w:rsidRDefault="003C2C02" w:rsidP="003C2C02">
            <w:pPr>
              <w:spacing w:after="1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C2C02" w:rsidRPr="009B2D7E" w14:paraId="3A9AFE2A" w14:textId="77777777" w:rsidTr="003C2C02">
        <w:trPr>
          <w:gridAfter w:val="1"/>
          <w:wAfter w:w="19" w:type="dxa"/>
          <w:cantSplit/>
          <w:trHeight w:val="2433"/>
        </w:trPr>
        <w:tc>
          <w:tcPr>
            <w:tcW w:w="1764" w:type="dxa"/>
          </w:tcPr>
          <w:p w14:paraId="58CD335E" w14:textId="77777777" w:rsidR="003C2C02" w:rsidRPr="005622F0" w:rsidRDefault="003C2C02" w:rsidP="003C2C02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C2E95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275EBFF" wp14:editId="40EB68E2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1703705</wp:posOffset>
                      </wp:positionV>
                      <wp:extent cx="5448300" cy="1162050"/>
                      <wp:effectExtent l="0" t="0" r="19050" b="1905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8300" cy="116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80F1B9" w14:textId="77777777" w:rsidR="003C2C02" w:rsidRDefault="003C2C02" w:rsidP="003C2C02">
                                  <w:pPr>
                                    <w:spacing w:after="40" w:line="240" w:lineRule="auto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Created choose your own adventure video game “Where We Were” -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Spring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2018</w:t>
                                  </w:r>
                                </w:p>
                                <w:p w14:paraId="61C5E659" w14:textId="77777777" w:rsidR="003C2C02" w:rsidRPr="00BC5BEB" w:rsidRDefault="003C2C02" w:rsidP="003C2C02">
                                  <w:pPr>
                                    <w:spacing w:after="40" w:line="240" w:lineRule="auto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Numerous 3D models and simple animations with Flipbook and Photoshop - </w:t>
                                  </w:r>
                                  <w:proofErr w:type="gramStart"/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Spring</w:t>
                                  </w:r>
                                  <w:proofErr w:type="gramEnd"/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2017</w:t>
                                  </w:r>
                                </w:p>
                                <w:p w14:paraId="0022E19E" w14:textId="77777777" w:rsidR="003C2C02" w:rsidRPr="00BC5BEB" w:rsidRDefault="003C2C02" w:rsidP="003C2C02">
                                  <w:pPr>
                                    <w:spacing w:after="40" w:line="240" w:lineRule="auto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Developed board game as an independent study - </w:t>
                                  </w:r>
                                  <w:proofErr w:type="gramStart"/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Spring</w:t>
                                  </w:r>
                                  <w:proofErr w:type="gramEnd"/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2017</w:t>
                                  </w:r>
                                </w:p>
                                <w:p w14:paraId="5536127C" w14:textId="77777777" w:rsidR="003C2C02" w:rsidRPr="00BC5BEB" w:rsidRDefault="003C2C02" w:rsidP="003C2C02">
                                  <w:pPr>
                                    <w:spacing w:after="40" w:line="240" w:lineRule="auto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Assisted in construction of a virtual reality tech demo for final project - </w:t>
                                  </w:r>
                                  <w:proofErr w:type="gramStart"/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Fall</w:t>
                                  </w:r>
                                  <w:proofErr w:type="gramEnd"/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2016</w:t>
                                  </w:r>
                                </w:p>
                                <w:p w14:paraId="166FFFB5" w14:textId="77777777" w:rsidR="003C2C02" w:rsidRPr="00BC5BEB" w:rsidRDefault="003C2C02" w:rsidP="003C2C02">
                                  <w:pPr>
                                    <w:spacing w:line="240" w:lineRule="auto"/>
                                  </w:pPr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Presented at an Art History conference, discussing history of animation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- </w:t>
                                  </w:r>
                                  <w:proofErr w:type="gramStart"/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Spring</w:t>
                                  </w:r>
                                  <w:proofErr w:type="gramEnd"/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5EBFF" id="_x0000_s1030" type="#_x0000_t202" style="position:absolute;left:0;text-align:left;margin-left:79.55pt;margin-top:134.15pt;width:429pt;height:9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" strokecolor="white [3212]">
                      <v:textbox>
                        <w:txbxContent>
                          <w:p w14:paraId="0480F1B9" w14:textId="77777777" w:rsidR="003C2C02" w:rsidRDefault="003C2C02" w:rsidP="003C2C02">
                            <w:p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Created choose your own adventure video game “Where We Were” 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2018</w:t>
                            </w:r>
                          </w:p>
                          <w:p w14:paraId="61C5E659" w14:textId="77777777" w:rsidR="003C2C02" w:rsidRPr="00BC5BEB" w:rsidRDefault="003C2C02" w:rsidP="003C2C02">
                            <w:p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Numerous 3D models and simple animations with Flipbook and Photoshop - </w:t>
                            </w:r>
                            <w:proofErr w:type="gramStart"/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Spring</w:t>
                            </w:r>
                            <w:proofErr w:type="gramEnd"/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2017</w:t>
                            </w:r>
                          </w:p>
                          <w:p w14:paraId="0022E19E" w14:textId="77777777" w:rsidR="003C2C02" w:rsidRPr="00BC5BEB" w:rsidRDefault="003C2C02" w:rsidP="003C2C02">
                            <w:p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Developed board game as an independent study - </w:t>
                            </w:r>
                            <w:proofErr w:type="gramStart"/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Spring</w:t>
                            </w:r>
                            <w:proofErr w:type="gramEnd"/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2017</w:t>
                            </w:r>
                          </w:p>
                          <w:p w14:paraId="5536127C" w14:textId="77777777" w:rsidR="003C2C02" w:rsidRPr="00BC5BEB" w:rsidRDefault="003C2C02" w:rsidP="003C2C02">
                            <w:p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Assisted in construction of a virtual reality tech demo for final project - </w:t>
                            </w:r>
                            <w:proofErr w:type="gramStart"/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Fall</w:t>
                            </w:r>
                            <w:proofErr w:type="gramEnd"/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2016</w:t>
                            </w:r>
                          </w:p>
                          <w:p w14:paraId="166FFFB5" w14:textId="77777777" w:rsidR="003C2C02" w:rsidRPr="00BC5BEB" w:rsidRDefault="003C2C02" w:rsidP="003C2C02">
                            <w:pPr>
                              <w:spacing w:line="240" w:lineRule="auto"/>
                            </w:pPr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Presented at an Art History conference, discussing history of animation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- </w:t>
                            </w:r>
                            <w:proofErr w:type="gramStart"/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Spring</w:t>
                            </w:r>
                            <w:proofErr w:type="gramEnd"/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Experience</w:t>
            </w:r>
          </w:p>
        </w:tc>
        <w:tc>
          <w:tcPr>
            <w:tcW w:w="8892" w:type="dxa"/>
            <w:gridSpan w:val="2"/>
          </w:tcPr>
          <w:p w14:paraId="533886DF" w14:textId="77777777" w:rsidR="003C2C02" w:rsidRPr="009B2D7E" w:rsidRDefault="003C2C02" w:rsidP="003C2C02">
            <w:pPr>
              <w:spacing w:after="0" w:line="22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C2C02" w:rsidRPr="009B2D7E" w14:paraId="5C9F9879" w14:textId="77777777" w:rsidTr="003C2C02">
        <w:trPr>
          <w:gridAfter w:val="1"/>
          <w:wAfter w:w="19" w:type="dxa"/>
          <w:cantSplit/>
          <w:trHeight w:val="1353"/>
        </w:trPr>
        <w:tc>
          <w:tcPr>
            <w:tcW w:w="1764" w:type="dxa"/>
          </w:tcPr>
          <w:p w14:paraId="67157356" w14:textId="77777777" w:rsidR="003C2C02" w:rsidRPr="005622F0" w:rsidRDefault="003C2C02" w:rsidP="003C2C02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C2E95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2237860" wp14:editId="45CDBF49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1032510</wp:posOffset>
                      </wp:positionV>
                      <wp:extent cx="5448300" cy="1404620"/>
                      <wp:effectExtent l="0" t="0" r="19050" b="1460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83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B190C1" w14:textId="77777777" w:rsidR="003C2C02" w:rsidRPr="00BC5BEB" w:rsidRDefault="003C2C02" w:rsidP="003C2C02">
                                  <w:pPr>
                                    <w:spacing w:after="40" w:line="240" w:lineRule="auto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SUNY Leadership Institute, gold member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-</w:t>
                                  </w:r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SUNY Oneonta</w:t>
                                  </w:r>
                                </w:p>
                                <w:p w14:paraId="740B1952" w14:textId="77777777" w:rsidR="003C2C02" w:rsidRPr="00BC5BEB" w:rsidRDefault="003C2C02" w:rsidP="003C2C02">
                                  <w:pPr>
                                    <w:spacing w:after="40" w:line="240" w:lineRule="auto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Eagle Scout, Boy Scouts of America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-</w:t>
                                  </w:r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Troop 42, New Fairfield, CT</w:t>
                                  </w:r>
                                </w:p>
                                <w:p w14:paraId="68D75D7E" w14:textId="77777777" w:rsidR="003C2C02" w:rsidRPr="00BC5BEB" w:rsidRDefault="003C2C02" w:rsidP="003C2C02">
                                  <w:pPr>
                                    <w:spacing w:line="240" w:lineRule="auto"/>
                                  </w:pPr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Black Belt, Tae Kwon Do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-</w:t>
                                  </w:r>
                                  <w:r w:rsidRPr="00BC5BEB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 xml:space="preserve"> United Martial Arts Center, Carmel, 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2237860" id="_x0000_s1031" type="#_x0000_t202" style="position:absolute;left:0;text-align:left;margin-left:79.55pt;margin-top:81.3pt;width:42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" strokecolor="white [3212]">
                      <v:textbox style="mso-fit-shape-to-text:t">
                        <w:txbxContent>
                          <w:p w14:paraId="61B190C1" w14:textId="77777777" w:rsidR="003C2C02" w:rsidRPr="00BC5BEB" w:rsidRDefault="003C2C02" w:rsidP="003C2C02">
                            <w:p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SUNY Leadership Institute, gold member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-</w:t>
                            </w:r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SUNY Oneonta</w:t>
                            </w:r>
                          </w:p>
                          <w:p w14:paraId="740B1952" w14:textId="77777777" w:rsidR="003C2C02" w:rsidRPr="00BC5BEB" w:rsidRDefault="003C2C02" w:rsidP="003C2C02">
                            <w:pPr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Eagle Scout, Boy Scouts of America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-</w:t>
                            </w:r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Troop 42, New Fairfield, CT</w:t>
                            </w:r>
                          </w:p>
                          <w:p w14:paraId="68D75D7E" w14:textId="77777777" w:rsidR="003C2C02" w:rsidRPr="00BC5BEB" w:rsidRDefault="003C2C02" w:rsidP="003C2C02">
                            <w:pPr>
                              <w:spacing w:line="240" w:lineRule="auto"/>
                            </w:pPr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Black Belt, Tae Kwon Do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-</w:t>
                            </w:r>
                            <w:r w:rsidRPr="00BC5BE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United Martial Arts Center, Carmel, 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Projects</w:t>
            </w:r>
          </w:p>
        </w:tc>
        <w:tc>
          <w:tcPr>
            <w:tcW w:w="8892" w:type="dxa"/>
            <w:gridSpan w:val="2"/>
          </w:tcPr>
          <w:p w14:paraId="3CF6A187" w14:textId="77777777" w:rsidR="003C2C02" w:rsidRPr="009B2D7E" w:rsidRDefault="003C2C02" w:rsidP="003C2C02">
            <w:pPr>
              <w:spacing w:after="40" w:line="24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C2C02" w:rsidRPr="009B2D7E" w14:paraId="46C536EF" w14:textId="77777777" w:rsidTr="003C2C02">
        <w:trPr>
          <w:gridAfter w:val="1"/>
          <w:wAfter w:w="19" w:type="dxa"/>
          <w:cantSplit/>
          <w:trHeight w:val="1"/>
        </w:trPr>
        <w:tc>
          <w:tcPr>
            <w:tcW w:w="1764" w:type="dxa"/>
          </w:tcPr>
          <w:p w14:paraId="71A95164" w14:textId="77777777" w:rsidR="003C2C02" w:rsidRPr="005622F0" w:rsidRDefault="003C2C02" w:rsidP="003C2C02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Honors</w:t>
            </w:r>
          </w:p>
        </w:tc>
        <w:tc>
          <w:tcPr>
            <w:tcW w:w="8892" w:type="dxa"/>
            <w:gridSpan w:val="2"/>
          </w:tcPr>
          <w:p w14:paraId="07A457B4" w14:textId="77777777" w:rsidR="003C2C02" w:rsidRPr="009B2D7E" w:rsidRDefault="003C2C02" w:rsidP="003C2C02">
            <w:pPr>
              <w:spacing w:after="40" w:line="20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7E441D1F" w14:textId="1C8C8C10" w:rsidR="00F12192" w:rsidRDefault="00F12192" w:rsidP="00E1575A">
      <w:pPr>
        <w:rPr>
          <w:rFonts w:ascii="Georgia" w:hAnsi="Georgia" w:cs="Times New Roman"/>
          <w:color w:val="auto"/>
          <w:sz w:val="24"/>
          <w:szCs w:val="24"/>
        </w:rPr>
      </w:pPr>
    </w:p>
    <w:p w14:paraId="0E561E6F" w14:textId="56E5FC08" w:rsidR="00C857B8" w:rsidRPr="003963CD" w:rsidRDefault="00FE3D6A" w:rsidP="00CD1198">
      <w:r w:rsidRPr="005C2E95">
        <w:rPr>
          <w:rFonts w:ascii="Times New Roman" w:hAnsi="Times New Roman" w:cs="Times New Roman"/>
          <w:noProof/>
          <w:color w:val="auto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215AF19C" wp14:editId="6D837382">
                <wp:simplePos x="0" y="0"/>
                <wp:positionH relativeFrom="column">
                  <wp:posOffset>638175</wp:posOffset>
                </wp:positionH>
                <wp:positionV relativeFrom="paragraph">
                  <wp:posOffset>318770</wp:posOffset>
                </wp:positionV>
                <wp:extent cx="5448300" cy="1404620"/>
                <wp:effectExtent l="0" t="0" r="1905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5E0C4" w14:textId="479A592B" w:rsidR="005C2E95" w:rsidRPr="00C0719A" w:rsidRDefault="005C2E95">
                            <w:r w:rsidRPr="00C0719A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Computer artist with six years of experience, spanning various fields including web design, graphic desi</w:t>
                            </w:r>
                            <w:bookmarkStart w:id="0" w:name="_GoBack"/>
                            <w:bookmarkEnd w:id="0"/>
                            <w:r w:rsidRPr="00C0719A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gn, 3D modeling, and game design.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AF19C" id="_x0000_s1032" type="#_x0000_t202" style="position:absolute;margin-left:50.25pt;margin-top:25.1pt;width:429pt;height:110.6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" strokecolor="white [3212]">
                <v:textbox style="mso-fit-shape-to-text:t">
                  <w:txbxContent>
                    <w:p w14:paraId="05E5E0C4" w14:textId="479A592B" w:rsidR="005C2E95" w:rsidRPr="00C0719A" w:rsidRDefault="005C2E95">
                      <w:r w:rsidRPr="00C0719A">
                        <w:rPr>
                          <w:rFonts w:ascii="Times New Roman" w:hAnsi="Times New Roman" w:cs="Times New Roman"/>
                          <w:color w:val="auto"/>
                        </w:rPr>
                        <w:t>Computer artist with six years of experience, spanning various fields including web design, graphic desi</w:t>
                      </w:r>
                      <w:bookmarkStart w:id="1" w:name="_GoBack"/>
                      <w:bookmarkEnd w:id="1"/>
                      <w:r w:rsidRPr="00C0719A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gn, 3D modeling, and game design.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57B8" w:rsidRPr="003963CD" w:rsidSect="007C1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584" w:bottom="43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1620B" w14:textId="77777777" w:rsidR="00F90452" w:rsidRDefault="00F90452" w:rsidP="00927723">
      <w:pPr>
        <w:spacing w:after="0" w:line="240" w:lineRule="auto"/>
      </w:pPr>
      <w:r>
        <w:separator/>
      </w:r>
    </w:p>
  </w:endnote>
  <w:endnote w:type="continuationSeparator" w:id="0">
    <w:p w14:paraId="5839FFA8" w14:textId="77777777" w:rsidR="00F90452" w:rsidRDefault="00F90452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4C051" w14:textId="77777777" w:rsidR="000E37A7" w:rsidRDefault="000E37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81E3D" w14:textId="77777777" w:rsidR="000E37A7" w:rsidRDefault="000E37A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B116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AC5CE" w14:textId="77777777" w:rsidR="000E37A7" w:rsidRDefault="000E37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E6591" w14:textId="77777777" w:rsidR="00F90452" w:rsidRDefault="00F90452" w:rsidP="00927723">
      <w:pPr>
        <w:spacing w:after="0" w:line="240" w:lineRule="auto"/>
      </w:pPr>
      <w:r>
        <w:separator/>
      </w:r>
    </w:p>
  </w:footnote>
  <w:footnote w:type="continuationSeparator" w:id="0">
    <w:p w14:paraId="29B21A0D" w14:textId="77777777" w:rsidR="00F90452" w:rsidRDefault="00F90452" w:rsidP="00927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2AB4" w14:textId="77777777" w:rsidR="000E37A7" w:rsidRDefault="000E37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E6109" w14:textId="77777777" w:rsidR="000E37A7" w:rsidRDefault="000E37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D9AC5" w14:textId="77777777" w:rsidR="000E37A7" w:rsidRDefault="000E37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10"/>
    <w:rsid w:val="000213C6"/>
    <w:rsid w:val="00022EC5"/>
    <w:rsid w:val="00030EBE"/>
    <w:rsid w:val="00035E0D"/>
    <w:rsid w:val="00042C63"/>
    <w:rsid w:val="00070C07"/>
    <w:rsid w:val="00074007"/>
    <w:rsid w:val="00080B76"/>
    <w:rsid w:val="00096091"/>
    <w:rsid w:val="00096896"/>
    <w:rsid w:val="000A4DE3"/>
    <w:rsid w:val="000B1168"/>
    <w:rsid w:val="000C219C"/>
    <w:rsid w:val="000E37A7"/>
    <w:rsid w:val="000F584A"/>
    <w:rsid w:val="001107A3"/>
    <w:rsid w:val="00114D22"/>
    <w:rsid w:val="001338B4"/>
    <w:rsid w:val="00136B17"/>
    <w:rsid w:val="00140AB1"/>
    <w:rsid w:val="00141AE7"/>
    <w:rsid w:val="0014398B"/>
    <w:rsid w:val="00145698"/>
    <w:rsid w:val="00145CA4"/>
    <w:rsid w:val="001558D4"/>
    <w:rsid w:val="001559F0"/>
    <w:rsid w:val="001621C3"/>
    <w:rsid w:val="0016285B"/>
    <w:rsid w:val="0018044B"/>
    <w:rsid w:val="00182D4A"/>
    <w:rsid w:val="00186A68"/>
    <w:rsid w:val="001A3D0B"/>
    <w:rsid w:val="001B0A2D"/>
    <w:rsid w:val="001C0D98"/>
    <w:rsid w:val="001C1799"/>
    <w:rsid w:val="001C36D6"/>
    <w:rsid w:val="001D2E2E"/>
    <w:rsid w:val="001D5B9E"/>
    <w:rsid w:val="001F3C0C"/>
    <w:rsid w:val="001F7502"/>
    <w:rsid w:val="00200B1D"/>
    <w:rsid w:val="00207A0A"/>
    <w:rsid w:val="002126DF"/>
    <w:rsid w:val="00225226"/>
    <w:rsid w:val="00225274"/>
    <w:rsid w:val="00232CF0"/>
    <w:rsid w:val="0023450B"/>
    <w:rsid w:val="00242A42"/>
    <w:rsid w:val="002431A0"/>
    <w:rsid w:val="002438ED"/>
    <w:rsid w:val="00250B89"/>
    <w:rsid w:val="00266C48"/>
    <w:rsid w:val="00267E08"/>
    <w:rsid w:val="00274CE7"/>
    <w:rsid w:val="00275782"/>
    <w:rsid w:val="00276B37"/>
    <w:rsid w:val="00293B83"/>
    <w:rsid w:val="002A2995"/>
    <w:rsid w:val="002B683D"/>
    <w:rsid w:val="002C2925"/>
    <w:rsid w:val="002D3890"/>
    <w:rsid w:val="002D3E68"/>
    <w:rsid w:val="002F434F"/>
    <w:rsid w:val="00304C3C"/>
    <w:rsid w:val="00331C75"/>
    <w:rsid w:val="003415D3"/>
    <w:rsid w:val="00346D55"/>
    <w:rsid w:val="00357E95"/>
    <w:rsid w:val="00363376"/>
    <w:rsid w:val="00363760"/>
    <w:rsid w:val="00365665"/>
    <w:rsid w:val="00377E8B"/>
    <w:rsid w:val="00385236"/>
    <w:rsid w:val="00386E4E"/>
    <w:rsid w:val="003963CD"/>
    <w:rsid w:val="003A157F"/>
    <w:rsid w:val="003B1099"/>
    <w:rsid w:val="003C2C02"/>
    <w:rsid w:val="003D7A27"/>
    <w:rsid w:val="003E51D0"/>
    <w:rsid w:val="003F68B1"/>
    <w:rsid w:val="004006E8"/>
    <w:rsid w:val="00400B53"/>
    <w:rsid w:val="00402137"/>
    <w:rsid w:val="00404641"/>
    <w:rsid w:val="004055AF"/>
    <w:rsid w:val="00411A4A"/>
    <w:rsid w:val="00412E7B"/>
    <w:rsid w:val="00413192"/>
    <w:rsid w:val="00413E0F"/>
    <w:rsid w:val="00422E10"/>
    <w:rsid w:val="00423226"/>
    <w:rsid w:val="00433324"/>
    <w:rsid w:val="00442A53"/>
    <w:rsid w:val="00447E3F"/>
    <w:rsid w:val="0046612F"/>
    <w:rsid w:val="00481871"/>
    <w:rsid w:val="0048491F"/>
    <w:rsid w:val="004B4C22"/>
    <w:rsid w:val="004C02F5"/>
    <w:rsid w:val="004D159F"/>
    <w:rsid w:val="004F4989"/>
    <w:rsid w:val="004F49AA"/>
    <w:rsid w:val="004F78BF"/>
    <w:rsid w:val="00506554"/>
    <w:rsid w:val="00507052"/>
    <w:rsid w:val="00515E3B"/>
    <w:rsid w:val="005278CA"/>
    <w:rsid w:val="00553A2C"/>
    <w:rsid w:val="005568B2"/>
    <w:rsid w:val="005578FF"/>
    <w:rsid w:val="005604B2"/>
    <w:rsid w:val="005622F0"/>
    <w:rsid w:val="00574E5C"/>
    <w:rsid w:val="005754CA"/>
    <w:rsid w:val="00576F08"/>
    <w:rsid w:val="005B2C12"/>
    <w:rsid w:val="005C2E95"/>
    <w:rsid w:val="005C4C20"/>
    <w:rsid w:val="005C72CC"/>
    <w:rsid w:val="005D5D06"/>
    <w:rsid w:val="005D771A"/>
    <w:rsid w:val="005E026F"/>
    <w:rsid w:val="005F067C"/>
    <w:rsid w:val="005F13CD"/>
    <w:rsid w:val="00602CEA"/>
    <w:rsid w:val="00614AF4"/>
    <w:rsid w:val="00615046"/>
    <w:rsid w:val="006167FB"/>
    <w:rsid w:val="006228FC"/>
    <w:rsid w:val="00635D1D"/>
    <w:rsid w:val="00642525"/>
    <w:rsid w:val="006574FB"/>
    <w:rsid w:val="00657E57"/>
    <w:rsid w:val="006678F1"/>
    <w:rsid w:val="00673DE6"/>
    <w:rsid w:val="00682479"/>
    <w:rsid w:val="00682883"/>
    <w:rsid w:val="00684139"/>
    <w:rsid w:val="006856CF"/>
    <w:rsid w:val="00686710"/>
    <w:rsid w:val="00693E49"/>
    <w:rsid w:val="00693EE2"/>
    <w:rsid w:val="00693F95"/>
    <w:rsid w:val="006944A5"/>
    <w:rsid w:val="00696FBC"/>
    <w:rsid w:val="006A3CE7"/>
    <w:rsid w:val="006A6A0C"/>
    <w:rsid w:val="006B2345"/>
    <w:rsid w:val="006B2BA0"/>
    <w:rsid w:val="006B2EAD"/>
    <w:rsid w:val="006C1BC3"/>
    <w:rsid w:val="006C52FC"/>
    <w:rsid w:val="006D0ABC"/>
    <w:rsid w:val="006D40B1"/>
    <w:rsid w:val="006D49B8"/>
    <w:rsid w:val="006D4AF6"/>
    <w:rsid w:val="006E57D0"/>
    <w:rsid w:val="006F25E5"/>
    <w:rsid w:val="006F58E1"/>
    <w:rsid w:val="007041DB"/>
    <w:rsid w:val="007127F3"/>
    <w:rsid w:val="00721042"/>
    <w:rsid w:val="007262C2"/>
    <w:rsid w:val="00740F71"/>
    <w:rsid w:val="00754850"/>
    <w:rsid w:val="00761413"/>
    <w:rsid w:val="007765C5"/>
    <w:rsid w:val="0078140C"/>
    <w:rsid w:val="0078654B"/>
    <w:rsid w:val="007B7375"/>
    <w:rsid w:val="007C1D10"/>
    <w:rsid w:val="007D054A"/>
    <w:rsid w:val="007D6DAF"/>
    <w:rsid w:val="007D7853"/>
    <w:rsid w:val="0081144D"/>
    <w:rsid w:val="008117C1"/>
    <w:rsid w:val="00814683"/>
    <w:rsid w:val="008211DA"/>
    <w:rsid w:val="00823CCF"/>
    <w:rsid w:val="0082448A"/>
    <w:rsid w:val="00833D7D"/>
    <w:rsid w:val="008402F5"/>
    <w:rsid w:val="00843336"/>
    <w:rsid w:val="00843A38"/>
    <w:rsid w:val="00845462"/>
    <w:rsid w:val="0085064F"/>
    <w:rsid w:val="00860894"/>
    <w:rsid w:val="00861C6D"/>
    <w:rsid w:val="008741CD"/>
    <w:rsid w:val="00877153"/>
    <w:rsid w:val="00881565"/>
    <w:rsid w:val="00884A2D"/>
    <w:rsid w:val="008879BC"/>
    <w:rsid w:val="00891763"/>
    <w:rsid w:val="008C4AE1"/>
    <w:rsid w:val="008C6632"/>
    <w:rsid w:val="008D3919"/>
    <w:rsid w:val="008D694F"/>
    <w:rsid w:val="008E7136"/>
    <w:rsid w:val="008F4D82"/>
    <w:rsid w:val="008F4F7F"/>
    <w:rsid w:val="008F689A"/>
    <w:rsid w:val="009000CF"/>
    <w:rsid w:val="0090207F"/>
    <w:rsid w:val="00903651"/>
    <w:rsid w:val="009045B6"/>
    <w:rsid w:val="009213D9"/>
    <w:rsid w:val="00927723"/>
    <w:rsid w:val="0093387B"/>
    <w:rsid w:val="009360AD"/>
    <w:rsid w:val="00944B81"/>
    <w:rsid w:val="0094793F"/>
    <w:rsid w:val="00956B99"/>
    <w:rsid w:val="009575A5"/>
    <w:rsid w:val="00957999"/>
    <w:rsid w:val="009639EC"/>
    <w:rsid w:val="00970910"/>
    <w:rsid w:val="009758E9"/>
    <w:rsid w:val="009846A1"/>
    <w:rsid w:val="009A2FBF"/>
    <w:rsid w:val="009A4261"/>
    <w:rsid w:val="009B04E9"/>
    <w:rsid w:val="009B2D7E"/>
    <w:rsid w:val="009D162C"/>
    <w:rsid w:val="009E09DC"/>
    <w:rsid w:val="00A02003"/>
    <w:rsid w:val="00A03165"/>
    <w:rsid w:val="00A0498F"/>
    <w:rsid w:val="00A21477"/>
    <w:rsid w:val="00A27075"/>
    <w:rsid w:val="00A34398"/>
    <w:rsid w:val="00A36067"/>
    <w:rsid w:val="00A61636"/>
    <w:rsid w:val="00A62090"/>
    <w:rsid w:val="00A67D0A"/>
    <w:rsid w:val="00A754E8"/>
    <w:rsid w:val="00A7629F"/>
    <w:rsid w:val="00A97C94"/>
    <w:rsid w:val="00AE2B7F"/>
    <w:rsid w:val="00B2136A"/>
    <w:rsid w:val="00B244BB"/>
    <w:rsid w:val="00B271C7"/>
    <w:rsid w:val="00B42058"/>
    <w:rsid w:val="00B50C46"/>
    <w:rsid w:val="00B711E4"/>
    <w:rsid w:val="00B835E6"/>
    <w:rsid w:val="00BA6640"/>
    <w:rsid w:val="00BA7231"/>
    <w:rsid w:val="00BC2656"/>
    <w:rsid w:val="00BC4769"/>
    <w:rsid w:val="00BC59E2"/>
    <w:rsid w:val="00BC5BEB"/>
    <w:rsid w:val="00BF5FB6"/>
    <w:rsid w:val="00C02A3B"/>
    <w:rsid w:val="00C0719A"/>
    <w:rsid w:val="00C10B7A"/>
    <w:rsid w:val="00C30B50"/>
    <w:rsid w:val="00C35CE3"/>
    <w:rsid w:val="00C3649D"/>
    <w:rsid w:val="00C37081"/>
    <w:rsid w:val="00C50B5E"/>
    <w:rsid w:val="00C573A7"/>
    <w:rsid w:val="00C6064F"/>
    <w:rsid w:val="00C66102"/>
    <w:rsid w:val="00C857B8"/>
    <w:rsid w:val="00C9660B"/>
    <w:rsid w:val="00CA01FC"/>
    <w:rsid w:val="00CA140D"/>
    <w:rsid w:val="00CC4425"/>
    <w:rsid w:val="00CD1198"/>
    <w:rsid w:val="00CD4B45"/>
    <w:rsid w:val="00CE15B8"/>
    <w:rsid w:val="00CF0DE9"/>
    <w:rsid w:val="00D12811"/>
    <w:rsid w:val="00D14AA5"/>
    <w:rsid w:val="00D32035"/>
    <w:rsid w:val="00D36325"/>
    <w:rsid w:val="00D76F31"/>
    <w:rsid w:val="00D85B52"/>
    <w:rsid w:val="00DA56F5"/>
    <w:rsid w:val="00DA5EB3"/>
    <w:rsid w:val="00DD5B48"/>
    <w:rsid w:val="00DD6057"/>
    <w:rsid w:val="00DE5000"/>
    <w:rsid w:val="00DF19C3"/>
    <w:rsid w:val="00DF7F49"/>
    <w:rsid w:val="00E00A52"/>
    <w:rsid w:val="00E03674"/>
    <w:rsid w:val="00E1575A"/>
    <w:rsid w:val="00E31B0B"/>
    <w:rsid w:val="00E33422"/>
    <w:rsid w:val="00E371F1"/>
    <w:rsid w:val="00E464B5"/>
    <w:rsid w:val="00E541B2"/>
    <w:rsid w:val="00E55094"/>
    <w:rsid w:val="00E55443"/>
    <w:rsid w:val="00E60D5D"/>
    <w:rsid w:val="00E74ED9"/>
    <w:rsid w:val="00E822AF"/>
    <w:rsid w:val="00E825CF"/>
    <w:rsid w:val="00E97E46"/>
    <w:rsid w:val="00EA04AF"/>
    <w:rsid w:val="00EB126E"/>
    <w:rsid w:val="00F10A20"/>
    <w:rsid w:val="00F11A61"/>
    <w:rsid w:val="00F12192"/>
    <w:rsid w:val="00F132C7"/>
    <w:rsid w:val="00F15538"/>
    <w:rsid w:val="00F2326D"/>
    <w:rsid w:val="00F37B98"/>
    <w:rsid w:val="00F5402F"/>
    <w:rsid w:val="00F66003"/>
    <w:rsid w:val="00F66FE0"/>
    <w:rsid w:val="00F707AE"/>
    <w:rsid w:val="00F71199"/>
    <w:rsid w:val="00F731EA"/>
    <w:rsid w:val="00F7638B"/>
    <w:rsid w:val="00F764CC"/>
    <w:rsid w:val="00F7692B"/>
    <w:rsid w:val="00F86091"/>
    <w:rsid w:val="00F90452"/>
    <w:rsid w:val="00F94781"/>
    <w:rsid w:val="00FA3BF7"/>
    <w:rsid w:val="00FA4233"/>
    <w:rsid w:val="00FC0C1D"/>
    <w:rsid w:val="00FC187C"/>
    <w:rsid w:val="00FC3886"/>
    <w:rsid w:val="00FE3D6A"/>
    <w:rsid w:val="00FF2014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4BCA6"/>
  <w15:docId w15:val="{7E5124BA-3256-476E-8B9F-D7DB5C80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867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686710"/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1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9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21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1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1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1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1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E37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h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76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Smith</dc:creator>
  <cp:keywords/>
  <dc:description/>
  <cp:lastModifiedBy>User Smith</cp:lastModifiedBy>
  <cp:revision>82</cp:revision>
  <cp:lastPrinted>2018-02-02T00:14:00Z</cp:lastPrinted>
  <dcterms:created xsi:type="dcterms:W3CDTF">2018-02-06T00:17:00Z</dcterms:created>
  <dcterms:modified xsi:type="dcterms:W3CDTF">2018-04-02T23:00:00Z</dcterms:modified>
</cp:coreProperties>
</file>